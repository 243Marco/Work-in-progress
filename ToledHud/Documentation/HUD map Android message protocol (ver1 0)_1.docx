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D64D5" w14:textId="77777777" w:rsidR="00857464" w:rsidRDefault="00B603AC">
      <w:pPr>
        <w:rPr>
          <w:rFonts w:eastAsia="Gulim"/>
          <w:sz w:val="24"/>
          <w:u w:val="single"/>
        </w:rPr>
      </w:pPr>
      <w:r>
        <w:rPr>
          <w:rFonts w:eastAsia="Gulim" w:hint="eastAsia"/>
          <w:sz w:val="24"/>
          <w:u w:val="single"/>
        </w:rPr>
        <w:t>History</w:t>
      </w:r>
    </w:p>
    <w:p w14:paraId="54C23038" w14:textId="77777777" w:rsidR="00857464" w:rsidRDefault="00857464">
      <w:pPr>
        <w:tabs>
          <w:tab w:val="left" w:pos="7982"/>
        </w:tabs>
        <w:spacing w:before="56" w:after="56"/>
        <w:ind w:left="600" w:firstLine="200"/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Ver</w:t>
      </w:r>
      <w:proofErr w:type="spellEnd"/>
      <w:r>
        <w:rPr>
          <w:rFonts w:ascii="Gulim" w:eastAsia="Gulim" w:hAnsi="Gulim" w:hint="eastAsia"/>
        </w:rPr>
        <w:t xml:space="preserve"> 1.0</w:t>
      </w:r>
      <w:proofErr w:type="gramStart"/>
      <w:r>
        <w:rPr>
          <w:rFonts w:ascii="Gulim" w:eastAsia="Gulim" w:hAnsi="Gulim" w:hint="eastAsia"/>
        </w:rPr>
        <w:t xml:space="preserve">,  </w:t>
      </w:r>
      <w:r>
        <w:rPr>
          <w:rFonts w:ascii="Gulim" w:eastAsia="Gulim" w:hAnsi="Gulim"/>
        </w:rPr>
        <w:t>20</w:t>
      </w:r>
      <w:r w:rsidR="00337826">
        <w:rPr>
          <w:rFonts w:ascii="Gulim" w:eastAsia="Gulim" w:hAnsi="Gulim" w:hint="eastAsia"/>
        </w:rPr>
        <w:t>1</w:t>
      </w:r>
      <w:r w:rsidR="002B3ED9">
        <w:rPr>
          <w:rFonts w:ascii="Gulim" w:eastAsia="Gulim" w:hAnsi="Gulim" w:hint="eastAsia"/>
        </w:rPr>
        <w:t>4</w:t>
      </w:r>
      <w:proofErr w:type="gramEnd"/>
      <w:r>
        <w:rPr>
          <w:rFonts w:ascii="Gulim" w:eastAsia="Gulim" w:hAnsi="Gulim"/>
        </w:rPr>
        <w:t>-</w:t>
      </w:r>
      <w:r w:rsidR="00337826">
        <w:rPr>
          <w:rFonts w:ascii="Gulim" w:eastAsia="Gulim" w:hAnsi="Gulim" w:hint="eastAsia"/>
        </w:rPr>
        <w:t>0</w:t>
      </w:r>
      <w:r w:rsidR="002B3ED9">
        <w:rPr>
          <w:rFonts w:ascii="Gulim" w:eastAsia="Gulim" w:hAnsi="Gulim" w:hint="eastAsia"/>
        </w:rPr>
        <w:t>1</w:t>
      </w:r>
      <w:r>
        <w:rPr>
          <w:rFonts w:ascii="Gulim" w:eastAsia="Gulim" w:hAnsi="Gulim"/>
        </w:rPr>
        <w:t>-</w:t>
      </w:r>
      <w:r w:rsidR="00F93A87">
        <w:rPr>
          <w:rFonts w:ascii="Gulim" w:eastAsia="Gulim" w:hAnsi="Gulim" w:hint="eastAsia"/>
        </w:rPr>
        <w:t>2</w:t>
      </w:r>
      <w:r w:rsidR="002B3ED9">
        <w:rPr>
          <w:rFonts w:ascii="Gulim" w:eastAsia="Gulim" w:hAnsi="Gulim" w:hint="eastAsia"/>
        </w:rPr>
        <w:t>4</w:t>
      </w:r>
    </w:p>
    <w:p w14:paraId="38C0C350" w14:textId="77777777" w:rsidR="00857464" w:rsidRDefault="00857464">
      <w:pPr>
        <w:spacing w:before="56" w:after="56"/>
        <w:ind w:left="600" w:firstLine="200"/>
        <w:rPr>
          <w:rFonts w:ascii="¹ÙÅÁ" w:hAnsi="¹ÙÅÁ"/>
        </w:rPr>
      </w:pPr>
    </w:p>
    <w:p w14:paraId="5611AE46" w14:textId="77777777" w:rsidR="00857464" w:rsidRDefault="00B603AC">
      <w:pPr>
        <w:rPr>
          <w:rFonts w:eastAsia="Gulim"/>
          <w:sz w:val="24"/>
          <w:u w:val="single"/>
        </w:rPr>
      </w:pPr>
      <w:r>
        <w:rPr>
          <w:rFonts w:eastAsia="Gulim" w:hint="eastAsia"/>
          <w:sz w:val="24"/>
          <w:u w:val="single"/>
        </w:rPr>
        <w:t>Summary</w:t>
      </w:r>
    </w:p>
    <w:p w14:paraId="7F57A7F1" w14:textId="77777777" w:rsidR="00857464" w:rsidRDefault="00B603AC">
      <w:pPr>
        <w:pStyle w:val="NormalIndent"/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This document summary how come map software is sent </w:t>
      </w:r>
      <w:r w:rsidR="00A47E71">
        <w:rPr>
          <w:rFonts w:ascii="Gulim" w:eastAsia="Gulim" w:hAnsi="Gulim" w:hint="eastAsia"/>
        </w:rPr>
        <w:t xml:space="preserve">android </w:t>
      </w:r>
      <w:r>
        <w:rPr>
          <w:rFonts w:ascii="Gulim" w:eastAsia="Gulim" w:hAnsi="Gulim" w:hint="eastAsia"/>
        </w:rPr>
        <w:t xml:space="preserve">map </w:t>
      </w:r>
      <w:r w:rsidR="00A47E71">
        <w:rPr>
          <w:rFonts w:ascii="Gulim" w:eastAsia="Gulim" w:hAnsi="Gulim" w:hint="eastAsia"/>
        </w:rPr>
        <w:t xml:space="preserve">application </w:t>
      </w:r>
      <w:r w:rsidR="008D273A">
        <w:rPr>
          <w:rFonts w:ascii="Gulim" w:eastAsia="Gulim" w:hAnsi="Gulim" w:hint="eastAsia"/>
        </w:rPr>
        <w:t>message to HUD</w:t>
      </w:r>
      <w:r w:rsidR="00A47E71">
        <w:rPr>
          <w:rFonts w:ascii="Gulim" w:eastAsia="Gulim" w:hAnsi="Gulim" w:hint="eastAsia"/>
        </w:rPr>
        <w:t xml:space="preserve"> application</w:t>
      </w:r>
      <w:r w:rsidR="00337826">
        <w:rPr>
          <w:rFonts w:ascii="Gulim" w:eastAsia="Gulim" w:hAnsi="Gulim" w:hint="eastAsia"/>
        </w:rPr>
        <w:t xml:space="preserve">. </w:t>
      </w:r>
    </w:p>
    <w:p w14:paraId="60D2B3B2" w14:textId="77777777" w:rsidR="00857464" w:rsidRPr="00B603AC" w:rsidRDefault="00857464">
      <w:pPr>
        <w:pStyle w:val="NormalIndent"/>
      </w:pPr>
    </w:p>
    <w:p w14:paraId="0E44AA47" w14:textId="77777777" w:rsidR="00857464" w:rsidRDefault="00857464">
      <w:pPr>
        <w:pStyle w:val="NormalIndent"/>
      </w:pPr>
    </w:p>
    <w:p w14:paraId="7B452DDF" w14:textId="77777777" w:rsidR="00857464" w:rsidRDefault="00B603AC">
      <w:pPr>
        <w:rPr>
          <w:rFonts w:eastAsia="Gulim"/>
          <w:sz w:val="24"/>
          <w:u w:val="single"/>
        </w:rPr>
      </w:pPr>
      <w:r>
        <w:rPr>
          <w:rFonts w:eastAsia="Gulim" w:hint="eastAsia"/>
          <w:sz w:val="24"/>
          <w:u w:val="single"/>
        </w:rPr>
        <w:t>Contents</w:t>
      </w:r>
    </w:p>
    <w:p w14:paraId="27FDBA2D" w14:textId="77777777" w:rsidR="00607AC2" w:rsidRDefault="00D7621F">
      <w:pPr>
        <w:pStyle w:val="TOC1"/>
        <w:tabs>
          <w:tab w:val="left" w:pos="425"/>
          <w:tab w:val="right" w:leader="dot" w:pos="9172"/>
        </w:tabs>
        <w:rPr>
          <w:rFonts w:ascii="Malgun Gothic" w:eastAsia="Malgun Gothic" w:hAnsi="Malgun Gothic"/>
          <w:noProof/>
          <w:szCs w:val="22"/>
        </w:rPr>
      </w:pPr>
      <w:r>
        <w:rPr>
          <w:rFonts w:ascii="Gulim" w:eastAsia="Gulim" w:hAnsi="Gulim"/>
          <w:sz w:val="24"/>
          <w:u w:val="single"/>
        </w:rPr>
        <w:fldChar w:fldCharType="begin"/>
      </w:r>
      <w:r w:rsidR="00857464">
        <w:rPr>
          <w:rFonts w:ascii="Gulim" w:eastAsia="Gulim" w:hAnsi="Gulim"/>
          <w:sz w:val="24"/>
          <w:u w:val="single"/>
        </w:rPr>
        <w:instrText xml:space="preserve"> TOC \o "1-3" \h \z </w:instrText>
      </w:r>
      <w:r>
        <w:rPr>
          <w:rFonts w:ascii="Gulim" w:eastAsia="Gulim" w:hAnsi="Gulim"/>
          <w:sz w:val="24"/>
          <w:u w:val="single"/>
        </w:rPr>
        <w:fldChar w:fldCharType="separate"/>
      </w:r>
      <w:hyperlink w:anchor="_Toc377457271" w:history="1">
        <w:r w:rsidR="00607AC2" w:rsidRPr="004B6F98">
          <w:rPr>
            <w:rStyle w:val="Hyperlink"/>
            <w:rFonts w:ascii="Gulim" w:eastAsia="Gulim" w:hAnsi="Gulim"/>
            <w:b/>
            <w:noProof/>
            <w:kern w:val="0"/>
          </w:rPr>
          <w:t>1.</w:t>
        </w:r>
        <w:r w:rsidR="00607AC2">
          <w:rPr>
            <w:rFonts w:ascii="Malgun Gothic" w:eastAsia="Malgun Gothic" w:hAnsi="Malgun Gothic"/>
            <w:noProof/>
            <w:szCs w:val="22"/>
          </w:rPr>
          <w:tab/>
        </w:r>
        <w:r w:rsidR="00711831">
          <w:rPr>
            <w:rFonts w:ascii="Malgun Gothic" w:eastAsia="Malgun Gothic" w:hAnsi="Malgun Gothic" w:hint="eastAsia"/>
            <w:noProof/>
            <w:szCs w:val="22"/>
          </w:rPr>
          <w:t>Synopsis</w:t>
        </w:r>
        <w:r w:rsidR="0060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AC2">
          <w:rPr>
            <w:noProof/>
            <w:webHidden/>
          </w:rPr>
          <w:instrText xml:space="preserve"> PAGEREF _Toc377457271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E5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DC150E" w14:textId="77777777" w:rsidR="00607AC2" w:rsidRDefault="00957BC8">
      <w:pPr>
        <w:pStyle w:val="TOC1"/>
        <w:tabs>
          <w:tab w:val="left" w:pos="425"/>
          <w:tab w:val="right" w:leader="dot" w:pos="9172"/>
        </w:tabs>
        <w:rPr>
          <w:rFonts w:ascii="Malgun Gothic" w:eastAsia="Malgun Gothic" w:hAnsi="Malgun Gothic"/>
          <w:noProof/>
          <w:szCs w:val="22"/>
        </w:rPr>
      </w:pPr>
      <w:hyperlink w:anchor="_Toc377457272" w:history="1">
        <w:r w:rsidR="00607AC2" w:rsidRPr="004B6F98">
          <w:rPr>
            <w:rStyle w:val="Hyperlink"/>
            <w:rFonts w:ascii="Gulim" w:eastAsia="Gulim"/>
            <w:b/>
            <w:noProof/>
          </w:rPr>
          <w:t>2.</w:t>
        </w:r>
        <w:r w:rsidR="00607AC2">
          <w:rPr>
            <w:rFonts w:ascii="Malgun Gothic" w:eastAsia="Malgun Gothic" w:hAnsi="Malgun Gothic"/>
            <w:noProof/>
            <w:szCs w:val="22"/>
          </w:rPr>
          <w:tab/>
        </w:r>
        <w:r w:rsidR="00607AC2" w:rsidRPr="004B6F98">
          <w:rPr>
            <w:rStyle w:val="Hyperlink"/>
            <w:noProof/>
          </w:rPr>
          <w:t xml:space="preserve">Data Structure </w:t>
        </w:r>
        <w:r w:rsidR="00711831">
          <w:rPr>
            <w:rStyle w:val="Hyperlink"/>
            <w:rFonts w:hint="eastAsia"/>
            <w:noProof/>
          </w:rPr>
          <w:t>&amp;</w:t>
        </w:r>
        <w:r w:rsidR="00607AC2" w:rsidRPr="004B6F98">
          <w:rPr>
            <w:rStyle w:val="Hyperlink"/>
            <w:noProof/>
          </w:rPr>
          <w:t xml:space="preserve"> define</w:t>
        </w:r>
        <w:r w:rsidR="00607AC2">
          <w:rPr>
            <w:noProof/>
            <w:webHidden/>
          </w:rPr>
          <w:tab/>
        </w:r>
        <w:r w:rsidR="00D7621F">
          <w:rPr>
            <w:noProof/>
            <w:webHidden/>
          </w:rPr>
          <w:fldChar w:fldCharType="begin"/>
        </w:r>
        <w:r w:rsidR="00607AC2">
          <w:rPr>
            <w:noProof/>
            <w:webHidden/>
          </w:rPr>
          <w:instrText xml:space="preserve"> PAGEREF _Toc377457272 \h </w:instrText>
        </w:r>
        <w:r w:rsidR="00D7621F">
          <w:rPr>
            <w:noProof/>
            <w:webHidden/>
          </w:rPr>
        </w:r>
        <w:r w:rsidR="00D7621F">
          <w:rPr>
            <w:noProof/>
            <w:webHidden/>
          </w:rPr>
          <w:fldChar w:fldCharType="separate"/>
        </w:r>
        <w:r w:rsidR="007F3E57">
          <w:rPr>
            <w:noProof/>
            <w:webHidden/>
          </w:rPr>
          <w:t>3</w:t>
        </w:r>
        <w:r w:rsidR="00D7621F">
          <w:rPr>
            <w:noProof/>
            <w:webHidden/>
          </w:rPr>
          <w:fldChar w:fldCharType="end"/>
        </w:r>
      </w:hyperlink>
    </w:p>
    <w:p w14:paraId="5520A994" w14:textId="77777777" w:rsidR="00607AC2" w:rsidRDefault="00957BC8">
      <w:pPr>
        <w:pStyle w:val="TOC1"/>
        <w:tabs>
          <w:tab w:val="left" w:pos="425"/>
          <w:tab w:val="right" w:leader="dot" w:pos="9172"/>
        </w:tabs>
        <w:rPr>
          <w:rFonts w:ascii="Malgun Gothic" w:eastAsia="Malgun Gothic" w:hAnsi="Malgun Gothic"/>
          <w:noProof/>
          <w:szCs w:val="22"/>
        </w:rPr>
      </w:pPr>
      <w:hyperlink w:anchor="_Toc377457274" w:history="1">
        <w:r w:rsidR="007F3E57">
          <w:rPr>
            <w:rStyle w:val="Hyperlink"/>
            <w:rFonts w:ascii="Gulim" w:eastAsia="Gulim" w:hint="eastAsia"/>
            <w:b/>
            <w:noProof/>
          </w:rPr>
          <w:t>3</w:t>
        </w:r>
        <w:r w:rsidR="00607AC2" w:rsidRPr="004B6F98">
          <w:rPr>
            <w:rStyle w:val="Hyperlink"/>
            <w:rFonts w:ascii="Gulim" w:eastAsia="Gulim"/>
            <w:b/>
            <w:noProof/>
          </w:rPr>
          <w:t>.</w:t>
        </w:r>
        <w:r w:rsidR="00607AC2">
          <w:rPr>
            <w:rFonts w:ascii="Malgun Gothic" w:eastAsia="Malgun Gothic" w:hAnsi="Malgun Gothic"/>
            <w:noProof/>
            <w:szCs w:val="22"/>
          </w:rPr>
          <w:tab/>
        </w:r>
        <w:r w:rsidR="00607AC2" w:rsidRPr="004B6F98">
          <w:rPr>
            <w:rStyle w:val="Hyperlink"/>
            <w:noProof/>
          </w:rPr>
          <w:t>Icon index</w:t>
        </w:r>
        <w:r w:rsidR="00607AC2">
          <w:rPr>
            <w:noProof/>
            <w:webHidden/>
          </w:rPr>
          <w:tab/>
        </w:r>
        <w:r w:rsidR="00D7621F">
          <w:rPr>
            <w:noProof/>
            <w:webHidden/>
          </w:rPr>
          <w:fldChar w:fldCharType="begin"/>
        </w:r>
        <w:r w:rsidR="00607AC2">
          <w:rPr>
            <w:noProof/>
            <w:webHidden/>
          </w:rPr>
          <w:instrText xml:space="preserve"> PAGEREF _Toc377457274 \h </w:instrText>
        </w:r>
        <w:r w:rsidR="00D7621F">
          <w:rPr>
            <w:noProof/>
            <w:webHidden/>
          </w:rPr>
        </w:r>
        <w:r w:rsidR="00D7621F">
          <w:rPr>
            <w:noProof/>
            <w:webHidden/>
          </w:rPr>
          <w:fldChar w:fldCharType="separate"/>
        </w:r>
        <w:r w:rsidR="007F3E57">
          <w:rPr>
            <w:noProof/>
            <w:webHidden/>
          </w:rPr>
          <w:t>4</w:t>
        </w:r>
        <w:r w:rsidR="00D7621F">
          <w:rPr>
            <w:noProof/>
            <w:webHidden/>
          </w:rPr>
          <w:fldChar w:fldCharType="end"/>
        </w:r>
      </w:hyperlink>
    </w:p>
    <w:p w14:paraId="61167765" w14:textId="77777777" w:rsidR="00857464" w:rsidRDefault="00D7621F">
      <w:pPr>
        <w:rPr>
          <w:rFonts w:ascii="Gulim" w:eastAsia="Gulim" w:hAnsi="Gulim"/>
          <w:sz w:val="24"/>
          <w:u w:val="single"/>
        </w:rPr>
      </w:pPr>
      <w:r>
        <w:rPr>
          <w:rFonts w:ascii="Gulim" w:eastAsia="Gulim" w:hAnsi="Gulim"/>
          <w:sz w:val="24"/>
          <w:u w:val="single"/>
        </w:rPr>
        <w:fldChar w:fldCharType="end"/>
      </w:r>
    </w:p>
    <w:p w14:paraId="35EF355C" w14:textId="77777777" w:rsidR="00857464" w:rsidRDefault="00857464">
      <w:pPr>
        <w:rPr>
          <w:rFonts w:ascii="Gulim" w:eastAsia="Gulim" w:hAnsi="Gulim"/>
          <w:sz w:val="24"/>
          <w:u w:val="single"/>
        </w:rPr>
      </w:pPr>
    </w:p>
    <w:p w14:paraId="34DED1D4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63248FD3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0CAE7B61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1CBFF708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0B74A9A1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159C300D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23EC1CCB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341968D2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4DD7084B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4D661470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602AFBCE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6C0AF5FC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7B8BB0D1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390B2DE6" w14:textId="77777777" w:rsidR="007F3E57" w:rsidRPr="007F3E57" w:rsidRDefault="007F3E57"/>
    <w:p w14:paraId="7CECA0A6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1CDC072E" w14:textId="77777777" w:rsidR="007F3E57" w:rsidRDefault="007F3E57">
      <w:pPr>
        <w:rPr>
          <w:rFonts w:ascii="Gulim" w:eastAsia="Gulim" w:hAnsi="Gulim"/>
          <w:sz w:val="24"/>
          <w:u w:val="single"/>
        </w:rPr>
      </w:pPr>
    </w:p>
    <w:p w14:paraId="400C2164" w14:textId="77777777" w:rsidR="00857464" w:rsidRDefault="00857464">
      <w:pPr>
        <w:rPr>
          <w:rFonts w:eastAsia="Gulim"/>
          <w:sz w:val="24"/>
          <w:u w:val="single"/>
        </w:rPr>
      </w:pPr>
    </w:p>
    <w:p w14:paraId="2C69BD37" w14:textId="77777777" w:rsidR="00857464" w:rsidRDefault="00857464">
      <w:pPr>
        <w:rPr>
          <w:rFonts w:eastAsia="Gulim"/>
          <w:sz w:val="24"/>
          <w:u w:val="single"/>
        </w:rPr>
      </w:pPr>
      <w:r>
        <w:rPr>
          <w:rFonts w:eastAsia="Gulim"/>
          <w:sz w:val="24"/>
          <w:u w:val="single"/>
        </w:rPr>
        <w:br w:type="page"/>
      </w:r>
    </w:p>
    <w:p w14:paraId="6F8CB02F" w14:textId="77777777" w:rsidR="00857464" w:rsidRPr="00C45532" w:rsidRDefault="00C45532">
      <w:pPr>
        <w:pStyle w:val="Heading1"/>
        <w:wordWrap/>
        <w:spacing w:line="360" w:lineRule="auto"/>
        <w:rPr>
          <w:rFonts w:ascii="Gulim" w:eastAsia="Gulim" w:hAnsi="Gulim"/>
          <w:b/>
          <w:kern w:val="0"/>
        </w:rPr>
      </w:pPr>
      <w:bookmarkStart w:id="0" w:name="_Toc377457271"/>
      <w:r w:rsidRPr="00C45532">
        <w:rPr>
          <w:rFonts w:ascii="Gulim" w:eastAsia="Gulim" w:hAnsi="Gulim" w:hint="eastAsia"/>
          <w:b/>
          <w:kern w:val="0"/>
        </w:rPr>
        <w:lastRenderedPageBreak/>
        <w:t>Synopsis</w:t>
      </w:r>
      <w:bookmarkEnd w:id="0"/>
    </w:p>
    <w:p w14:paraId="034FE6AD" w14:textId="77777777" w:rsidR="00A47E71" w:rsidRDefault="007F3E57" w:rsidP="00E64947">
      <w:pPr>
        <w:pStyle w:val="2"/>
      </w:pPr>
      <w:r>
        <w:rPr>
          <w:rFonts w:hint="eastAsia"/>
        </w:rPr>
        <w:t xml:space="preserve">Communication method between </w:t>
      </w:r>
      <w:r w:rsidR="00A47E71">
        <w:t>“</w:t>
      </w:r>
      <w:r w:rsidR="00E64947">
        <w:rPr>
          <w:rFonts w:hint="eastAsia"/>
        </w:rPr>
        <w:t>Android</w:t>
      </w:r>
      <w:r w:rsidR="00126372">
        <w:rPr>
          <w:rFonts w:hint="eastAsia"/>
        </w:rPr>
        <w:t xml:space="preserve"> </w:t>
      </w:r>
      <w:r>
        <w:rPr>
          <w:rFonts w:hint="eastAsia"/>
        </w:rPr>
        <w:t>Map A</w:t>
      </w:r>
      <w:r w:rsidR="00126372">
        <w:t>pp</w:t>
      </w:r>
      <w:r>
        <w:rPr>
          <w:rFonts w:hint="eastAsia"/>
        </w:rPr>
        <w:t>lication</w:t>
      </w:r>
      <w:r w:rsidR="00A47E71">
        <w:t>”</w:t>
      </w:r>
      <w:r>
        <w:rPr>
          <w:rFonts w:hint="eastAsia"/>
        </w:rPr>
        <w:t xml:space="preserve"> and </w:t>
      </w:r>
      <w:r w:rsidR="00A47E71">
        <w:t>“</w:t>
      </w:r>
      <w:r w:rsidR="00126372">
        <w:rPr>
          <w:rFonts w:hint="eastAsia"/>
        </w:rPr>
        <w:t>HUD</w:t>
      </w:r>
      <w:r>
        <w:rPr>
          <w:rFonts w:hint="eastAsia"/>
        </w:rPr>
        <w:t xml:space="preserve"> </w:t>
      </w:r>
      <w:r w:rsidR="00A47E71">
        <w:rPr>
          <w:rFonts w:hint="eastAsia"/>
        </w:rPr>
        <w:t>Application</w:t>
      </w:r>
      <w:r w:rsidR="00A47E71">
        <w:t>”</w:t>
      </w:r>
      <w:r w:rsidR="00A47E71">
        <w:rPr>
          <w:rFonts w:hint="eastAsia"/>
        </w:rPr>
        <w:t xml:space="preserve"> is like below </w:t>
      </w:r>
    </w:p>
    <w:p w14:paraId="2B512808" w14:textId="77777777" w:rsidR="00E64947" w:rsidRDefault="00A47E71" w:rsidP="00A47E71">
      <w:pPr>
        <w:pStyle w:val="2"/>
        <w:numPr>
          <w:ilvl w:val="0"/>
          <w:numId w:val="38"/>
        </w:numPr>
      </w:pPr>
      <w:r>
        <w:rPr>
          <w:rFonts w:hint="eastAsia"/>
        </w:rPr>
        <w:t xml:space="preserve">two </w:t>
      </w:r>
      <w:r>
        <w:t>application</w:t>
      </w:r>
      <w:r>
        <w:rPr>
          <w:rFonts w:hint="eastAsia"/>
        </w:rPr>
        <w:t xml:space="preserve"> make </w:t>
      </w:r>
      <w:r>
        <w:t>“</w:t>
      </w:r>
      <w:r>
        <w:rPr>
          <w:rFonts w:hint="eastAsia"/>
        </w:rPr>
        <w:t>Service</w:t>
      </w:r>
      <w:r>
        <w:t>”</w:t>
      </w:r>
      <w:r>
        <w:rPr>
          <w:rFonts w:hint="eastAsia"/>
        </w:rPr>
        <w:t xml:space="preserve"> each other</w:t>
      </w:r>
    </w:p>
    <w:p w14:paraId="637982B0" w14:textId="77777777" w:rsidR="00A47E71" w:rsidRDefault="00A47E71" w:rsidP="00A47E71">
      <w:pPr>
        <w:pStyle w:val="2"/>
        <w:numPr>
          <w:ilvl w:val="0"/>
          <w:numId w:val="38"/>
        </w:numPr>
      </w:pPr>
      <w:r>
        <w:t>“</w:t>
      </w:r>
      <w:r>
        <w:rPr>
          <w:rFonts w:hint="eastAsia"/>
        </w:rPr>
        <w:t>Android Map A</w:t>
      </w:r>
      <w:r>
        <w:t>pp</w:t>
      </w:r>
      <w:r>
        <w:rPr>
          <w:rFonts w:hint="eastAsia"/>
        </w:rPr>
        <w:t>lication</w:t>
      </w:r>
      <w:r>
        <w:t>”</w:t>
      </w:r>
      <w:r>
        <w:rPr>
          <w:rFonts w:hint="eastAsia"/>
        </w:rPr>
        <w:t xml:space="preserve"> send data bind with message type (use AIDL) </w:t>
      </w:r>
    </w:p>
    <w:p w14:paraId="47978B3B" w14:textId="77777777" w:rsidR="00A47E71" w:rsidRDefault="00A47E71" w:rsidP="00A47E71">
      <w:pPr>
        <w:pStyle w:val="2"/>
        <w:numPr>
          <w:ilvl w:val="0"/>
          <w:numId w:val="38"/>
        </w:numPr>
      </w:pPr>
      <w:r>
        <w:t>“</w:t>
      </w:r>
      <w:r>
        <w:rPr>
          <w:rFonts w:hint="eastAsia"/>
        </w:rPr>
        <w:t>HUD Application</w:t>
      </w:r>
      <w:r>
        <w:t>”</w:t>
      </w:r>
      <w:r>
        <w:rPr>
          <w:rFonts w:hint="eastAsia"/>
        </w:rPr>
        <w:t xml:space="preserve"> </w:t>
      </w:r>
      <w:r>
        <w:t>receives</w:t>
      </w:r>
      <w:r>
        <w:rPr>
          <w:rFonts w:hint="eastAsia"/>
        </w:rPr>
        <w:t xml:space="preserve"> data and send it to HUD device via Bluetooth interface. </w:t>
      </w:r>
    </w:p>
    <w:p w14:paraId="1BC5227D" w14:textId="77777777" w:rsidR="003565A8" w:rsidRDefault="00571149" w:rsidP="00A47E71">
      <w:pPr>
        <w:pStyle w:val="2"/>
        <w:ind w:left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7F7B3D" wp14:editId="53A79BEA">
                <wp:simplePos x="0" y="0"/>
                <wp:positionH relativeFrom="column">
                  <wp:posOffset>4445</wp:posOffset>
                </wp:positionH>
                <wp:positionV relativeFrom="paragraph">
                  <wp:posOffset>283210</wp:posOffset>
                </wp:positionV>
                <wp:extent cx="5781675" cy="3293110"/>
                <wp:effectExtent l="0" t="0" r="28575" b="21590"/>
                <wp:wrapNone/>
                <wp:docPr id="69" name="직사각형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1675" cy="32931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20100" w14:textId="77777777" w:rsidR="003565A8" w:rsidRPr="0068403C" w:rsidRDefault="003565A8" w:rsidP="003565A8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8403C"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Android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F7B3D" id="직사각형 69" o:spid="_x0000_s1026" style="position:absolute;left:0;text-align:left;margin-left:.35pt;margin-top:22.3pt;width:455.25pt;height:25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" filled="f" strokecolor="#243f60 [1604]" strokeweight="2pt">
                <v:path arrowok="t"/>
                <v:textbox>
                  <w:txbxContent>
                    <w:p w14:paraId="57120100" w14:textId="77777777" w:rsidR="003565A8" w:rsidRPr="0068403C" w:rsidRDefault="003565A8" w:rsidP="003565A8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8403C"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</w:rPr>
                        <w:t>Android Device</w:t>
                      </w:r>
                    </w:p>
                  </w:txbxContent>
                </v:textbox>
              </v:rect>
            </w:pict>
          </mc:Fallback>
        </mc:AlternateContent>
      </w:r>
    </w:p>
    <w:p w14:paraId="74C8D6E5" w14:textId="77777777" w:rsidR="003565A8" w:rsidRDefault="003565A8" w:rsidP="003565A8">
      <w:pPr>
        <w:pStyle w:val="2"/>
        <w:ind w:left="0"/>
      </w:pPr>
    </w:p>
    <w:p w14:paraId="57E905F4" w14:textId="77777777" w:rsidR="003565A8" w:rsidRDefault="00571149" w:rsidP="003565A8">
      <w:pPr>
        <w:pStyle w:val="2"/>
        <w:ind w:left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54828" wp14:editId="2B7E12CE">
                <wp:simplePos x="0" y="0"/>
                <wp:positionH relativeFrom="column">
                  <wp:posOffset>322580</wp:posOffset>
                </wp:positionH>
                <wp:positionV relativeFrom="paragraph">
                  <wp:posOffset>127635</wp:posOffset>
                </wp:positionV>
                <wp:extent cx="1918970" cy="2522220"/>
                <wp:effectExtent l="0" t="0" r="24130" b="1143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8970" cy="2522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2284C" w14:textId="77777777" w:rsidR="003565A8" w:rsidRPr="00066367" w:rsidRDefault="003565A8" w:rsidP="003565A8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66367"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Map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54828" id="직사각형 18" o:spid="_x0000_s1027" style="position:absolute;left:0;text-align:left;margin-left:25.4pt;margin-top:10.05pt;width:151.1pt;height:19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" filled="f" strokecolor="#243f60 [1604]" strokeweight="2pt">
                <v:path arrowok="t"/>
                <v:textbox>
                  <w:txbxContent>
                    <w:p w14:paraId="3DE2284C" w14:textId="77777777" w:rsidR="003565A8" w:rsidRPr="00066367" w:rsidRDefault="003565A8" w:rsidP="003565A8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66367"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</w:rPr>
                        <w:t>Map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A42E5F" wp14:editId="1B93BB92">
                <wp:simplePos x="0" y="0"/>
                <wp:positionH relativeFrom="column">
                  <wp:posOffset>3507105</wp:posOffset>
                </wp:positionH>
                <wp:positionV relativeFrom="paragraph">
                  <wp:posOffset>110490</wp:posOffset>
                </wp:positionV>
                <wp:extent cx="1918970" cy="2522220"/>
                <wp:effectExtent l="0" t="0" r="24130" b="11430"/>
                <wp:wrapNone/>
                <wp:docPr id="24" name="직사각형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8970" cy="2522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B04FC" w14:textId="77777777" w:rsidR="003565A8" w:rsidRPr="00066367" w:rsidRDefault="003565A8" w:rsidP="003565A8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6636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HUD</w:t>
                            </w:r>
                            <w:r w:rsidRPr="00066367"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42E5F" id="직사각형 24" o:spid="_x0000_s1028" style="position:absolute;left:0;text-align:left;margin-left:276.15pt;margin-top:8.7pt;width:151.1pt;height:19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" filled="f" strokecolor="#243f60 [1604]" strokeweight="2pt">
                <v:path arrowok="t"/>
                <v:textbox>
                  <w:txbxContent>
                    <w:p w14:paraId="6EBB04FC" w14:textId="77777777" w:rsidR="003565A8" w:rsidRPr="00066367" w:rsidRDefault="003565A8" w:rsidP="003565A8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6636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HUD</w:t>
                      </w:r>
                      <w:r w:rsidRPr="00066367"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App</w:t>
                      </w:r>
                    </w:p>
                  </w:txbxContent>
                </v:textbox>
              </v:rect>
            </w:pict>
          </mc:Fallback>
        </mc:AlternateContent>
      </w:r>
    </w:p>
    <w:p w14:paraId="219637BC" w14:textId="77777777" w:rsidR="003565A8" w:rsidRDefault="003565A8" w:rsidP="003565A8">
      <w:pPr>
        <w:pStyle w:val="2"/>
        <w:ind w:left="0"/>
      </w:pPr>
    </w:p>
    <w:p w14:paraId="1AE4F5D3" w14:textId="77777777" w:rsidR="003565A8" w:rsidRDefault="003565A8" w:rsidP="003565A8">
      <w:pPr>
        <w:pStyle w:val="2"/>
        <w:ind w:left="0"/>
      </w:pPr>
    </w:p>
    <w:p w14:paraId="5CB760EA" w14:textId="77777777" w:rsidR="003565A8" w:rsidRDefault="00571149" w:rsidP="003565A8">
      <w:pPr>
        <w:pStyle w:val="2"/>
        <w:ind w:left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F8757" wp14:editId="5647CA07">
                <wp:simplePos x="0" y="0"/>
                <wp:positionH relativeFrom="column">
                  <wp:posOffset>1797050</wp:posOffset>
                </wp:positionH>
                <wp:positionV relativeFrom="paragraph">
                  <wp:posOffset>581660</wp:posOffset>
                </wp:positionV>
                <wp:extent cx="2237105" cy="108585"/>
                <wp:effectExtent l="0" t="19050" r="29845" b="43815"/>
                <wp:wrapNone/>
                <wp:docPr id="68" name="오른쪽 화살표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7105" cy="108585"/>
                        </a:xfrm>
                        <a:prstGeom prst="rightArrow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CA59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68" o:spid="_x0000_s1026" type="#_x0000_t13" style="position:absolute;margin-left:141.5pt;margin-top:45.8pt;width:176.15pt;height: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" adj="21076" filled="f" strokecolor="#002060" strokeweight="1pt">
                <v:path arrowok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1E5BF1" wp14:editId="76B9E784">
                <wp:simplePos x="0" y="0"/>
                <wp:positionH relativeFrom="column">
                  <wp:posOffset>975995</wp:posOffset>
                </wp:positionH>
                <wp:positionV relativeFrom="paragraph">
                  <wp:posOffset>372110</wp:posOffset>
                </wp:positionV>
                <wp:extent cx="812165" cy="561340"/>
                <wp:effectExtent l="0" t="0" r="26035" b="10160"/>
                <wp:wrapNone/>
                <wp:docPr id="22" name="직사각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165" cy="561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69280" w14:textId="77777777" w:rsidR="003565A8" w:rsidRPr="00390EB6" w:rsidRDefault="003565A8" w:rsidP="003565A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E5BF1" id="직사각형 22" o:spid="_x0000_s1029" style="position:absolute;left:0;text-align:left;margin-left:76.85pt;margin-top:29.3pt;width:63.95pt;height:4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" filled="f" strokecolor="#243f60 [1604]" strokeweight="2pt">
                <v:path arrowok="t"/>
                <v:textbox>
                  <w:txbxContent>
                    <w:p w14:paraId="04569280" w14:textId="77777777" w:rsidR="003565A8" w:rsidRPr="00390EB6" w:rsidRDefault="003565A8" w:rsidP="003565A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F3B148" wp14:editId="23E4FA97">
                <wp:simplePos x="0" y="0"/>
                <wp:positionH relativeFrom="column">
                  <wp:posOffset>4059555</wp:posOffset>
                </wp:positionH>
                <wp:positionV relativeFrom="paragraph">
                  <wp:posOffset>363855</wp:posOffset>
                </wp:positionV>
                <wp:extent cx="812165" cy="561340"/>
                <wp:effectExtent l="0" t="0" r="26035" b="10160"/>
                <wp:wrapNone/>
                <wp:docPr id="64" name="직사각형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165" cy="561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9BC3D" w14:textId="77777777" w:rsidR="003565A8" w:rsidRPr="00390EB6" w:rsidRDefault="003565A8" w:rsidP="003565A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3B148" id="직사각형 64" o:spid="_x0000_s1030" style="position:absolute;left:0;text-align:left;margin-left:319.65pt;margin-top:28.65pt;width:63.95pt;height:4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" filled="f" strokecolor="#243f60 [1604]" strokeweight="2pt">
                <v:path arrowok="t"/>
                <v:textbox>
                  <w:txbxContent>
                    <w:p w14:paraId="71E9BC3D" w14:textId="77777777" w:rsidR="003565A8" w:rsidRPr="00390EB6" w:rsidRDefault="003565A8" w:rsidP="003565A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E27C2" wp14:editId="76F7FA17">
                <wp:simplePos x="0" y="0"/>
                <wp:positionH relativeFrom="column">
                  <wp:posOffset>674370</wp:posOffset>
                </wp:positionH>
                <wp:positionV relativeFrom="paragraph">
                  <wp:posOffset>220980</wp:posOffset>
                </wp:positionV>
                <wp:extent cx="4440555" cy="921385"/>
                <wp:effectExtent l="0" t="0" r="17145" b="12065"/>
                <wp:wrapNone/>
                <wp:docPr id="30" name="직사각형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0555" cy="921385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0691F" w14:textId="77777777" w:rsidR="003565A8" w:rsidRPr="00066367" w:rsidRDefault="003565A8" w:rsidP="003565A8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6636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B</w:t>
                            </w:r>
                            <w:r w:rsidRPr="00066367"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ind</w:t>
                            </w:r>
                            <w:r w:rsidRPr="0006636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6636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AIDL)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27C2" id="직사각형 30" o:spid="_x0000_s1031" style="position:absolute;left:0;text-align:left;margin-left:53.1pt;margin-top:17.4pt;width:349.65pt;height:7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" filled="f" strokecolor="#243f60 [1604]" strokeweight="2pt">
                <v:stroke dashstyle="1 1"/>
                <v:path arrowok="t"/>
                <v:textbox>
                  <w:txbxContent>
                    <w:p w14:paraId="7DC0691F" w14:textId="77777777" w:rsidR="003565A8" w:rsidRPr="00066367" w:rsidRDefault="003565A8" w:rsidP="003565A8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gramStart"/>
                      <w:r w:rsidRPr="0006636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B</w:t>
                      </w:r>
                      <w:r w:rsidRPr="00066367"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</w:rPr>
                        <w:t>ind</w:t>
                      </w:r>
                      <w:r w:rsidRPr="0006636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6636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AIDL)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424289" wp14:editId="62FF571C">
                <wp:simplePos x="0" y="0"/>
                <wp:positionH relativeFrom="column">
                  <wp:posOffset>2442210</wp:posOffset>
                </wp:positionH>
                <wp:positionV relativeFrom="paragraph">
                  <wp:posOffset>673735</wp:posOffset>
                </wp:positionV>
                <wp:extent cx="887730" cy="139065"/>
                <wp:effectExtent l="0" t="0" r="762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7730" cy="13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4C076" w14:textId="77777777" w:rsidR="003565A8" w:rsidRPr="0068403C" w:rsidRDefault="003565A8" w:rsidP="003565A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gramStart"/>
                            <w:r w:rsidRPr="0068403C">
                              <w:rPr>
                                <w:color w:val="0D0D0D" w:themeColor="text1" w:themeTint="F2"/>
                              </w:rPr>
                              <w:t>M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68403C">
                              <w:rPr>
                                <w:color w:val="0D0D0D" w:themeColor="text1" w:themeTint="F2"/>
                              </w:rPr>
                              <w:t>ssage(</w:t>
                            </w:r>
                            <w:proofErr w:type="gramEnd"/>
                            <w:r w:rsidRPr="0068403C">
                              <w:rPr>
                                <w:color w:val="0D0D0D" w:themeColor="text1" w:themeTint="F2"/>
                              </w:rPr>
                              <w:t>d</w:t>
                            </w:r>
                            <w:r w:rsidRPr="0068403C">
                              <w:rPr>
                                <w:rFonts w:hint="eastAsia"/>
                                <w:color w:val="0D0D0D" w:themeColor="text1" w:themeTint="F2"/>
                              </w:rPr>
                              <w:t>ata</w:t>
                            </w:r>
                            <w:r w:rsidRPr="0068403C">
                              <w:rPr>
                                <w:color w:val="0D0D0D" w:themeColor="text1" w:themeTint="F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24289"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32" type="#_x0000_t202" style="position:absolute;left:0;text-align:left;margin-left:192.3pt;margin-top:53.05pt;width:69.9pt;height:1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" fillcolor="white [3201]" stroked="f" strokeweight=".5pt">
                <v:path arrowok="t"/>
                <v:textbox inset="0,0,0,0">
                  <w:txbxContent>
                    <w:p w14:paraId="2D94C076" w14:textId="77777777" w:rsidR="003565A8" w:rsidRPr="0068403C" w:rsidRDefault="003565A8" w:rsidP="003565A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gramStart"/>
                      <w:r w:rsidRPr="0068403C">
                        <w:rPr>
                          <w:color w:val="0D0D0D" w:themeColor="text1" w:themeTint="F2"/>
                        </w:rPr>
                        <w:t>M</w:t>
                      </w:r>
                      <w:r>
                        <w:rPr>
                          <w:color w:val="0D0D0D" w:themeColor="text1" w:themeTint="F2"/>
                        </w:rPr>
                        <w:t>e</w:t>
                      </w:r>
                      <w:r w:rsidRPr="0068403C">
                        <w:rPr>
                          <w:color w:val="0D0D0D" w:themeColor="text1" w:themeTint="F2"/>
                        </w:rPr>
                        <w:t>ssage(</w:t>
                      </w:r>
                      <w:proofErr w:type="gramEnd"/>
                      <w:r w:rsidRPr="0068403C">
                        <w:rPr>
                          <w:color w:val="0D0D0D" w:themeColor="text1" w:themeTint="F2"/>
                        </w:rPr>
                        <w:t>d</w:t>
                      </w:r>
                      <w:r w:rsidRPr="0068403C">
                        <w:rPr>
                          <w:rFonts w:hint="eastAsia"/>
                          <w:color w:val="0D0D0D" w:themeColor="text1" w:themeTint="F2"/>
                        </w:rPr>
                        <w:t>ata</w:t>
                      </w:r>
                      <w:r w:rsidRPr="0068403C">
                        <w:rPr>
                          <w:color w:val="0D0D0D" w:themeColor="text1" w:themeTint="F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20DD2DE" w14:textId="77777777" w:rsidR="003565A8" w:rsidRDefault="003565A8" w:rsidP="003565A8">
      <w:pPr>
        <w:pStyle w:val="2"/>
        <w:ind w:left="0"/>
      </w:pPr>
    </w:p>
    <w:p w14:paraId="675F4AAA" w14:textId="77777777" w:rsidR="003565A8" w:rsidRDefault="003565A8" w:rsidP="003565A8">
      <w:pPr>
        <w:pStyle w:val="2"/>
        <w:ind w:left="0"/>
      </w:pPr>
    </w:p>
    <w:p w14:paraId="4DC0488E" w14:textId="77777777" w:rsidR="003565A8" w:rsidRDefault="003565A8" w:rsidP="003565A8">
      <w:pPr>
        <w:pStyle w:val="2"/>
        <w:ind w:left="0"/>
      </w:pPr>
    </w:p>
    <w:p w14:paraId="64AC5689" w14:textId="77777777" w:rsidR="003565A8" w:rsidRDefault="003565A8" w:rsidP="003565A8">
      <w:pPr>
        <w:pStyle w:val="2"/>
        <w:ind w:left="0"/>
      </w:pPr>
    </w:p>
    <w:p w14:paraId="4280B5A3" w14:textId="77777777" w:rsidR="003565A8" w:rsidRDefault="003565A8" w:rsidP="003565A8">
      <w:pPr>
        <w:pStyle w:val="2"/>
        <w:ind w:left="0"/>
      </w:pPr>
    </w:p>
    <w:p w14:paraId="5EC50F52" w14:textId="77777777" w:rsidR="003565A8" w:rsidRDefault="003565A8" w:rsidP="003565A8">
      <w:pPr>
        <w:pStyle w:val="2"/>
        <w:ind w:left="0"/>
      </w:pPr>
    </w:p>
    <w:p w14:paraId="48E9A637" w14:textId="77777777" w:rsidR="003565A8" w:rsidRDefault="003565A8" w:rsidP="003565A8">
      <w:pPr>
        <w:pStyle w:val="2"/>
        <w:ind w:left="0"/>
      </w:pPr>
    </w:p>
    <w:p w14:paraId="211F1EEC" w14:textId="77777777" w:rsidR="003565A8" w:rsidRDefault="003565A8">
      <w:pPr>
        <w:widowControl/>
        <w:wordWrap/>
        <w:adjustRightInd/>
        <w:snapToGrid/>
        <w:spacing w:line="240" w:lineRule="auto"/>
        <w:jc w:val="left"/>
      </w:pPr>
      <w:r>
        <w:br w:type="page"/>
      </w:r>
    </w:p>
    <w:p w14:paraId="41F20BE4" w14:textId="77777777" w:rsidR="00CC11F2" w:rsidRDefault="00CC11F2">
      <w:pPr>
        <w:pStyle w:val="NormalIndent"/>
      </w:pPr>
    </w:p>
    <w:p w14:paraId="7DBF0097" w14:textId="77777777" w:rsidR="00857464" w:rsidRDefault="00CB6F44">
      <w:pPr>
        <w:pStyle w:val="Heading1"/>
        <w:wordWrap/>
        <w:spacing w:line="360" w:lineRule="auto"/>
      </w:pPr>
      <w:bookmarkStart w:id="1" w:name="_Toc377457272"/>
      <w:r>
        <w:rPr>
          <w:rFonts w:hint="eastAsia"/>
        </w:rPr>
        <w:t>Data Structure</w:t>
      </w:r>
      <w:bookmarkEnd w:id="1"/>
    </w:p>
    <w:p w14:paraId="2386AE19" w14:textId="77777777" w:rsidR="003C5F93" w:rsidRPr="003565A8" w:rsidRDefault="007046E0" w:rsidP="003C5F93">
      <w:pPr>
        <w:pStyle w:val="NormalWeb"/>
        <w:rPr>
          <w:rFonts w:cs="Arial"/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typedef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</w:t>
      </w:r>
      <w:proofErr w:type="spellEnd"/>
      <w:r w:rsidR="00CB6F44" w:rsidRPr="00CB6F44">
        <w:rPr>
          <w:rFonts w:cs="Arial"/>
          <w:sz w:val="20"/>
          <w:szCs w:val="20"/>
        </w:rPr>
        <w:br/>
        <w:t>{</w:t>
      </w:r>
    </w:p>
    <w:p w14:paraId="00D1B7B3" w14:textId="77777777" w:rsidR="003C5F93" w:rsidRPr="003565A8" w:rsidRDefault="003C5F93" w:rsidP="003C5F93">
      <w:pPr>
        <w:pStyle w:val="NormalWeb"/>
        <w:rPr>
          <w:rFonts w:cs="Arial"/>
          <w:sz w:val="20"/>
          <w:szCs w:val="20"/>
        </w:rPr>
      </w:pPr>
      <w:r w:rsidRPr="003565A8">
        <w:rPr>
          <w:rFonts w:cs="Arial"/>
          <w:sz w:val="20"/>
          <w:szCs w:val="20"/>
        </w:rPr>
        <w:t xml:space="preserve">TBT: </w:t>
      </w:r>
      <w:proofErr w:type="spellStart"/>
      <w:r w:rsidRPr="003565A8"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CB6F44">
        <w:rPr>
          <w:rFonts w:cs="Arial"/>
          <w:sz w:val="20"/>
          <w:szCs w:val="20"/>
        </w:rPr>
        <w:t xml:space="preserve">// </w:t>
      </w:r>
      <w:r>
        <w:rPr>
          <w:rFonts w:cs="Arial" w:hint="eastAsia"/>
          <w:sz w:val="20"/>
          <w:szCs w:val="20"/>
        </w:rPr>
        <w:t>1st guide icon</w:t>
      </w:r>
      <w:r w:rsidRPr="00CB6F44">
        <w:rPr>
          <w:rFonts w:cs="Arial"/>
          <w:sz w:val="20"/>
          <w:szCs w:val="20"/>
        </w:rPr>
        <w:t xml:space="preserve"> index</w:t>
      </w:r>
    </w:p>
    <w:p w14:paraId="0880ED80" w14:textId="77777777" w:rsidR="003C5F93" w:rsidRPr="003565A8" w:rsidRDefault="003C5F93" w:rsidP="003C5F93">
      <w:pPr>
        <w:pStyle w:val="NormalWeb"/>
        <w:rPr>
          <w:rFonts w:cs="Arial"/>
          <w:sz w:val="20"/>
          <w:szCs w:val="20"/>
        </w:rPr>
      </w:pPr>
      <w:r w:rsidRPr="003565A8">
        <w:rPr>
          <w:rFonts w:cs="Arial"/>
          <w:sz w:val="20"/>
          <w:szCs w:val="20"/>
        </w:rPr>
        <w:t xml:space="preserve">DISTANCE_TBT: </w:t>
      </w:r>
      <w:proofErr w:type="spellStart"/>
      <w:r w:rsidRPr="003565A8"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ab/>
      </w:r>
      <w:r w:rsidRPr="00CB6F44">
        <w:rPr>
          <w:rFonts w:cs="Arial"/>
          <w:sz w:val="20"/>
          <w:szCs w:val="20"/>
        </w:rPr>
        <w:t xml:space="preserve">// </w:t>
      </w:r>
      <w:r>
        <w:rPr>
          <w:rFonts w:cs="Arial" w:hint="eastAsia"/>
          <w:sz w:val="20"/>
          <w:szCs w:val="20"/>
        </w:rPr>
        <w:t xml:space="preserve">Remaining distance to 1st </w:t>
      </w:r>
      <w:proofErr w:type="gramStart"/>
      <w:r>
        <w:rPr>
          <w:rFonts w:cs="Arial" w:hint="eastAsia"/>
          <w:sz w:val="20"/>
          <w:szCs w:val="20"/>
        </w:rPr>
        <w:t>guide</w:t>
      </w:r>
      <w:r w:rsidRPr="00CB6F44">
        <w:rPr>
          <w:rFonts w:cs="Arial"/>
          <w:sz w:val="20"/>
          <w:szCs w:val="20"/>
        </w:rPr>
        <w:t>(</w:t>
      </w:r>
      <w:proofErr w:type="gramEnd"/>
      <w:r w:rsidRPr="00CB6F44">
        <w:rPr>
          <w:rFonts w:cs="Arial"/>
          <w:sz w:val="20"/>
          <w:szCs w:val="20"/>
        </w:rPr>
        <w:t>m) </w:t>
      </w:r>
    </w:p>
    <w:p w14:paraId="55240611" w14:textId="77777777" w:rsidR="003C5F93" w:rsidRPr="003565A8" w:rsidRDefault="003C5F93" w:rsidP="003C5F93">
      <w:pPr>
        <w:pStyle w:val="NormalWeb"/>
        <w:rPr>
          <w:rFonts w:cs="Arial"/>
          <w:sz w:val="20"/>
          <w:szCs w:val="20"/>
        </w:rPr>
      </w:pPr>
      <w:r w:rsidRPr="003565A8">
        <w:rPr>
          <w:rFonts w:cs="Arial"/>
          <w:sz w:val="20"/>
          <w:szCs w:val="20"/>
        </w:rPr>
        <w:t xml:space="preserve">NEXT: </w:t>
      </w:r>
      <w:proofErr w:type="spellStart"/>
      <w:r w:rsidRPr="003565A8"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CB6F44">
        <w:rPr>
          <w:rFonts w:cs="Arial"/>
          <w:sz w:val="20"/>
          <w:szCs w:val="20"/>
        </w:rPr>
        <w:t xml:space="preserve">// </w:t>
      </w:r>
      <w:r>
        <w:rPr>
          <w:rFonts w:cs="Arial" w:hint="eastAsia"/>
          <w:sz w:val="20"/>
          <w:szCs w:val="20"/>
        </w:rPr>
        <w:t>2nd guide icon</w:t>
      </w:r>
      <w:r w:rsidRPr="00CB6F44">
        <w:rPr>
          <w:rFonts w:cs="Arial"/>
          <w:sz w:val="20"/>
          <w:szCs w:val="20"/>
        </w:rPr>
        <w:t xml:space="preserve"> index</w:t>
      </w:r>
    </w:p>
    <w:p w14:paraId="620992DA" w14:textId="77777777" w:rsidR="003C5F93" w:rsidRPr="003565A8" w:rsidRDefault="003C5F93" w:rsidP="003C5F93">
      <w:pPr>
        <w:pStyle w:val="NormalWeb"/>
        <w:rPr>
          <w:rFonts w:cs="Arial"/>
          <w:sz w:val="20"/>
          <w:szCs w:val="20"/>
        </w:rPr>
      </w:pPr>
      <w:r w:rsidRPr="003565A8">
        <w:rPr>
          <w:rFonts w:cs="Arial"/>
          <w:sz w:val="20"/>
          <w:szCs w:val="20"/>
        </w:rPr>
        <w:t xml:space="preserve">DISTANCE_NEXT: </w:t>
      </w:r>
      <w:proofErr w:type="spellStart"/>
      <w:r w:rsidRPr="003565A8"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ab/>
      </w:r>
      <w:r w:rsidRPr="00CB6F44">
        <w:rPr>
          <w:rFonts w:cs="Arial"/>
          <w:sz w:val="20"/>
          <w:szCs w:val="20"/>
        </w:rPr>
        <w:t xml:space="preserve">// </w:t>
      </w:r>
      <w:r>
        <w:rPr>
          <w:rFonts w:cs="Arial" w:hint="eastAsia"/>
          <w:sz w:val="20"/>
          <w:szCs w:val="20"/>
        </w:rPr>
        <w:t xml:space="preserve">Remaining distance to 2nd </w:t>
      </w:r>
      <w:proofErr w:type="gramStart"/>
      <w:r>
        <w:rPr>
          <w:rFonts w:cs="Arial" w:hint="eastAsia"/>
          <w:sz w:val="20"/>
          <w:szCs w:val="20"/>
        </w:rPr>
        <w:t>guide</w:t>
      </w:r>
      <w:r w:rsidRPr="00CB6F44">
        <w:rPr>
          <w:rFonts w:cs="Arial"/>
          <w:sz w:val="20"/>
          <w:szCs w:val="20"/>
        </w:rPr>
        <w:t>(</w:t>
      </w:r>
      <w:proofErr w:type="gramEnd"/>
      <w:r w:rsidRPr="00CB6F44">
        <w:rPr>
          <w:rFonts w:cs="Arial"/>
          <w:sz w:val="20"/>
          <w:szCs w:val="20"/>
        </w:rPr>
        <w:t>m)</w:t>
      </w:r>
    </w:p>
    <w:p w14:paraId="2453A118" w14:textId="77777777" w:rsidR="003C5F93" w:rsidRPr="003C5F93" w:rsidRDefault="003C5F93" w:rsidP="001D5292">
      <w:pPr>
        <w:pStyle w:val="NormalWeb"/>
        <w:rPr>
          <w:rFonts w:cs="Arial"/>
          <w:sz w:val="20"/>
          <w:szCs w:val="20"/>
        </w:rPr>
      </w:pPr>
      <w:proofErr w:type="spellStart"/>
      <w:r w:rsidRPr="003565A8">
        <w:rPr>
          <w:rFonts w:cs="Arial"/>
          <w:sz w:val="20"/>
          <w:szCs w:val="20"/>
        </w:rPr>
        <w:t>SAFE</w:t>
      </w:r>
      <w:proofErr w:type="gramStart"/>
      <w:r w:rsidRPr="003565A8">
        <w:rPr>
          <w:rFonts w:cs="Arial"/>
          <w:sz w:val="20"/>
          <w:szCs w:val="20"/>
        </w:rPr>
        <w:t>:int</w:t>
      </w:r>
      <w:proofErr w:type="spellEnd"/>
      <w:proofErr w:type="gramEnd"/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CB6F44">
        <w:rPr>
          <w:rFonts w:cs="Arial"/>
          <w:sz w:val="20"/>
          <w:szCs w:val="20"/>
        </w:rPr>
        <w:t xml:space="preserve">// </w:t>
      </w:r>
      <w:r>
        <w:rPr>
          <w:rFonts w:cs="Arial" w:hint="eastAsia"/>
          <w:sz w:val="20"/>
          <w:szCs w:val="20"/>
        </w:rPr>
        <w:t>Speed limit camera information</w:t>
      </w:r>
    </w:p>
    <w:p w14:paraId="3757DEC6" w14:textId="77777777" w:rsidR="001D5292" w:rsidRPr="003C5F93" w:rsidRDefault="003C5F93" w:rsidP="001D5292">
      <w:pPr>
        <w:pStyle w:val="NormalWeb"/>
        <w:rPr>
          <w:rFonts w:cs="Arial"/>
          <w:sz w:val="20"/>
          <w:szCs w:val="20"/>
        </w:rPr>
      </w:pPr>
      <w:r w:rsidRPr="003565A8">
        <w:rPr>
          <w:rFonts w:cs="Arial"/>
          <w:sz w:val="20"/>
          <w:szCs w:val="20"/>
        </w:rPr>
        <w:t xml:space="preserve">DISTANCE_SAFE: </w:t>
      </w:r>
      <w:proofErr w:type="spellStart"/>
      <w:r w:rsidRPr="003565A8"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ab/>
      </w:r>
      <w:r w:rsidRPr="00CB6F44">
        <w:rPr>
          <w:rFonts w:cs="Arial"/>
          <w:sz w:val="20"/>
          <w:szCs w:val="20"/>
        </w:rPr>
        <w:t xml:space="preserve">// </w:t>
      </w:r>
      <w:r>
        <w:rPr>
          <w:rFonts w:cs="Arial" w:hint="eastAsia"/>
          <w:sz w:val="20"/>
          <w:szCs w:val="20"/>
        </w:rPr>
        <w:t xml:space="preserve">Remaining distance to Speed limit camera </w:t>
      </w:r>
      <w:proofErr w:type="gramStart"/>
      <w:r>
        <w:rPr>
          <w:rFonts w:cs="Arial" w:hint="eastAsia"/>
          <w:sz w:val="20"/>
          <w:szCs w:val="20"/>
        </w:rPr>
        <w:t>information</w:t>
      </w:r>
      <w:r w:rsidRPr="00CB6F44">
        <w:rPr>
          <w:rFonts w:cs="Arial"/>
          <w:sz w:val="20"/>
          <w:szCs w:val="20"/>
        </w:rPr>
        <w:t>(</w:t>
      </w:r>
      <w:proofErr w:type="gramEnd"/>
      <w:r w:rsidRPr="00CB6F44">
        <w:rPr>
          <w:rFonts w:cs="Arial"/>
          <w:sz w:val="20"/>
          <w:szCs w:val="20"/>
        </w:rPr>
        <w:t>m)</w:t>
      </w:r>
    </w:p>
    <w:p w14:paraId="410A2F97" w14:textId="77777777" w:rsidR="003C5F93" w:rsidRPr="001D5292" w:rsidRDefault="001D5292" w:rsidP="003C5F93">
      <w:pPr>
        <w:pStyle w:val="NormalWeb"/>
        <w:rPr>
          <w:rFonts w:cs="Arial"/>
          <w:sz w:val="20"/>
          <w:szCs w:val="20"/>
        </w:rPr>
      </w:pPr>
      <w:r w:rsidRPr="003565A8">
        <w:rPr>
          <w:rFonts w:cs="Arial"/>
          <w:sz w:val="20"/>
          <w:szCs w:val="20"/>
        </w:rPr>
        <w:t xml:space="preserve">LIMIT: </w:t>
      </w:r>
      <w:proofErr w:type="spellStart"/>
      <w:r w:rsidRPr="003565A8"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CB6F44">
        <w:rPr>
          <w:rFonts w:cs="Arial"/>
          <w:sz w:val="20"/>
          <w:szCs w:val="20"/>
        </w:rPr>
        <w:t xml:space="preserve">// </w:t>
      </w:r>
      <w:r>
        <w:rPr>
          <w:rFonts w:cs="Arial" w:hint="eastAsia"/>
          <w:sz w:val="20"/>
          <w:szCs w:val="20"/>
        </w:rPr>
        <w:t>Speed Limits</w:t>
      </w:r>
      <w:r w:rsidRPr="00CB6F44">
        <w:rPr>
          <w:rFonts w:cs="Arial"/>
          <w:sz w:val="20"/>
          <w:szCs w:val="20"/>
        </w:rPr>
        <w:t xml:space="preserve"> (km/h)</w:t>
      </w:r>
    </w:p>
    <w:p w14:paraId="3ED08FA5" w14:textId="77777777" w:rsidR="003565A8" w:rsidRPr="003C5F93" w:rsidRDefault="003C5F93" w:rsidP="003C5F93">
      <w:pPr>
        <w:pStyle w:val="NormalWeb"/>
        <w:rPr>
          <w:rFonts w:cs="Arial"/>
          <w:sz w:val="20"/>
          <w:szCs w:val="20"/>
        </w:rPr>
      </w:pPr>
      <w:r w:rsidRPr="003565A8">
        <w:rPr>
          <w:rFonts w:cs="Arial"/>
          <w:sz w:val="20"/>
          <w:szCs w:val="20"/>
        </w:rPr>
        <w:t xml:space="preserve">SPEED: </w:t>
      </w:r>
      <w:proofErr w:type="spellStart"/>
      <w:r w:rsidRPr="003565A8"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CB6F44">
        <w:rPr>
          <w:rFonts w:cs="Arial"/>
          <w:sz w:val="20"/>
          <w:szCs w:val="20"/>
        </w:rPr>
        <w:t xml:space="preserve">// </w:t>
      </w:r>
      <w:proofErr w:type="spellStart"/>
      <w:r>
        <w:rPr>
          <w:rFonts w:cs="Arial" w:hint="eastAsia"/>
          <w:sz w:val="20"/>
          <w:szCs w:val="20"/>
        </w:rPr>
        <w:t>Curent</w:t>
      </w:r>
      <w:proofErr w:type="spellEnd"/>
      <w:r>
        <w:rPr>
          <w:rFonts w:cs="Arial" w:hint="eastAsia"/>
          <w:sz w:val="20"/>
          <w:szCs w:val="20"/>
        </w:rPr>
        <w:t xml:space="preserve"> Speed</w:t>
      </w:r>
      <w:r w:rsidRPr="00CB6F44">
        <w:rPr>
          <w:rFonts w:cs="Arial"/>
          <w:sz w:val="20"/>
          <w:szCs w:val="20"/>
        </w:rPr>
        <w:t xml:space="preserve"> (km/h)</w:t>
      </w:r>
    </w:p>
    <w:p w14:paraId="622373F9" w14:textId="77777777" w:rsidR="003C5F93" w:rsidRPr="003565A8" w:rsidRDefault="003565A8" w:rsidP="003C5F93">
      <w:pPr>
        <w:pStyle w:val="NormalWeb"/>
        <w:rPr>
          <w:rFonts w:cs="Arial"/>
          <w:sz w:val="20"/>
          <w:szCs w:val="20"/>
        </w:rPr>
      </w:pPr>
      <w:proofErr w:type="spellStart"/>
      <w:r w:rsidRPr="003565A8">
        <w:rPr>
          <w:rFonts w:cs="Arial"/>
          <w:sz w:val="20"/>
          <w:szCs w:val="20"/>
        </w:rPr>
        <w:t>TIME_REMAIN</w:t>
      </w:r>
      <w:proofErr w:type="gramStart"/>
      <w:r w:rsidRPr="003565A8">
        <w:rPr>
          <w:rFonts w:cs="Arial"/>
          <w:sz w:val="20"/>
          <w:szCs w:val="20"/>
        </w:rPr>
        <w:t>:int</w:t>
      </w:r>
      <w:proofErr w:type="spellEnd"/>
      <w:proofErr w:type="gramEnd"/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C5F93" w:rsidRPr="00CB6F44">
        <w:rPr>
          <w:rFonts w:cs="Arial"/>
          <w:sz w:val="20"/>
          <w:szCs w:val="20"/>
        </w:rPr>
        <w:t xml:space="preserve">// </w:t>
      </w:r>
      <w:r w:rsidR="003C5F93">
        <w:rPr>
          <w:rFonts w:cs="Arial" w:hint="eastAsia"/>
          <w:sz w:val="20"/>
          <w:szCs w:val="20"/>
        </w:rPr>
        <w:t>Remaining distance to Destination</w:t>
      </w:r>
      <w:r w:rsidR="003C5F93" w:rsidRPr="00CB6F44">
        <w:rPr>
          <w:rFonts w:cs="Arial"/>
          <w:sz w:val="20"/>
          <w:szCs w:val="20"/>
        </w:rPr>
        <w:t xml:space="preserve"> (m)</w:t>
      </w:r>
    </w:p>
    <w:p w14:paraId="0524F8CB" w14:textId="77777777" w:rsidR="003C5F93" w:rsidRDefault="003565A8" w:rsidP="003C5F93">
      <w:pPr>
        <w:pStyle w:val="NormalWeb"/>
        <w:rPr>
          <w:rFonts w:cs="Arial"/>
          <w:sz w:val="20"/>
          <w:szCs w:val="20"/>
        </w:rPr>
      </w:pPr>
      <w:r w:rsidRPr="003565A8">
        <w:rPr>
          <w:rFonts w:cs="Arial"/>
          <w:sz w:val="20"/>
          <w:szCs w:val="20"/>
        </w:rPr>
        <w:t xml:space="preserve">DISTANCE_ARRIVAL: </w:t>
      </w:r>
      <w:proofErr w:type="spellStart"/>
      <w:r w:rsidRPr="003565A8">
        <w:rPr>
          <w:rFonts w:cs="Arial"/>
          <w:sz w:val="20"/>
          <w:szCs w:val="20"/>
        </w:rPr>
        <w:t>int</w:t>
      </w:r>
      <w:proofErr w:type="spellEnd"/>
      <w:r>
        <w:rPr>
          <w:rFonts w:cs="Arial"/>
          <w:sz w:val="20"/>
          <w:szCs w:val="20"/>
        </w:rPr>
        <w:tab/>
      </w:r>
      <w:r w:rsidR="003C5F93" w:rsidRPr="00CB6F44">
        <w:rPr>
          <w:rFonts w:cs="Arial"/>
          <w:sz w:val="20"/>
          <w:szCs w:val="20"/>
        </w:rPr>
        <w:t xml:space="preserve">// </w:t>
      </w:r>
    </w:p>
    <w:p w14:paraId="76693558" w14:textId="77777777" w:rsidR="001D5292" w:rsidRPr="003565A8" w:rsidRDefault="001D5292" w:rsidP="003C5F93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}</w:t>
      </w:r>
    </w:p>
    <w:p w14:paraId="3D307A9D" w14:textId="77777777" w:rsidR="001D5292" w:rsidRDefault="001D5292" w:rsidP="001D5292">
      <w:pPr>
        <w:pStyle w:val="NormalIndent"/>
        <w:ind w:left="0"/>
        <w:rPr>
          <w:rFonts w:ascii="Gulim" w:eastAsia="Gulim" w:hAnsi="Gulim"/>
        </w:rPr>
      </w:pPr>
      <w:bookmarkStart w:id="2" w:name="_Toc377457273"/>
      <w:r>
        <w:rPr>
          <w:rFonts w:ascii="Gulim" w:eastAsia="Gulim" w:hAnsi="Gulim" w:hint="eastAsia"/>
        </w:rPr>
        <w:t>Example</w:t>
      </w:r>
    </w:p>
    <w:p w14:paraId="07DCA671" w14:textId="77777777" w:rsidR="001D5292" w:rsidRDefault="001D5292" w:rsidP="001D5292">
      <w:pPr>
        <w:pStyle w:val="NormalIndent"/>
        <w:ind w:left="0"/>
        <w:rPr>
          <w:rFonts w:ascii="Gulim" w:eastAsia="Gulim" w:hAnsi="Gulim"/>
        </w:rPr>
      </w:pPr>
      <w:bookmarkStart w:id="3" w:name="_GoBack"/>
      <w:r>
        <w:rPr>
          <w:rFonts w:ascii="Gulim" w:eastAsia="Gulim" w:hAnsi="Gulim" w:hint="eastAsia"/>
          <w:noProof/>
          <w:lang w:val="en-GB" w:eastAsia="en-GB"/>
        </w:rPr>
        <w:drawing>
          <wp:inline distT="0" distB="0" distL="0" distR="0" wp14:anchorId="78BDC91A" wp14:editId="23D8D4EC">
            <wp:extent cx="5829300" cy="3495675"/>
            <wp:effectExtent l="19050" t="0" r="0" b="0"/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tbl>
      <w:tblPr>
        <w:tblW w:w="11838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838"/>
      </w:tblGrid>
      <w:tr w:rsidR="00CB6F44" w:rsidRPr="00427A9C" w14:paraId="50970F3D" w14:textId="77777777" w:rsidTr="00427A9C">
        <w:trPr>
          <w:trHeight w:val="3104"/>
        </w:trPr>
        <w:tc>
          <w:tcPr>
            <w:tcW w:w="11838" w:type="dxa"/>
          </w:tcPr>
          <w:p w14:paraId="36E9E284" w14:textId="77777777" w:rsidR="00CB6F44" w:rsidRDefault="008E1AB9" w:rsidP="008E1AB9">
            <w:pPr>
              <w:pStyle w:val="Heading1"/>
            </w:pPr>
            <w:bookmarkStart w:id="4" w:name="_Toc377457274"/>
            <w:bookmarkEnd w:id="2"/>
            <w:r>
              <w:lastRenderedPageBreak/>
              <w:t>I</w:t>
            </w:r>
            <w:r>
              <w:rPr>
                <w:rFonts w:hint="eastAsia"/>
              </w:rPr>
              <w:t>con index</w:t>
            </w:r>
            <w:bookmarkEnd w:id="4"/>
          </w:p>
          <w:tbl>
            <w:tblPr>
              <w:tblW w:w="8440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940"/>
              <w:gridCol w:w="1540"/>
              <w:gridCol w:w="3260"/>
              <w:gridCol w:w="1700"/>
            </w:tblGrid>
            <w:tr w:rsidR="008E1AB9" w:rsidRPr="008E1AB9" w14:paraId="60A1E67B" w14:textId="77777777" w:rsidTr="008E1AB9">
              <w:trPr>
                <w:trHeight w:val="33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A3B4E6" w14:textId="77777777" w:rsidR="008E1AB9" w:rsidRPr="005736C3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5FB851" w14:textId="77777777" w:rsidR="008E1AB9" w:rsidRPr="005736C3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icon index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2ED052" w14:textId="77777777" w:rsidR="008E1AB9" w:rsidRPr="005736C3" w:rsidRDefault="00F07BB8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  <w:t>D</w:t>
                  </w:r>
                  <w:r w:rsidR="008E1AB9" w:rsidRPr="005736C3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escription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FAABE9" w14:textId="77777777" w:rsidR="008E1AB9" w:rsidRPr="005736C3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picture</w:t>
                  </w:r>
                </w:p>
              </w:tc>
            </w:tr>
            <w:tr w:rsidR="008E1AB9" w:rsidRPr="008E1AB9" w14:paraId="208D1310" w14:textId="77777777" w:rsidTr="008E1AB9">
              <w:trPr>
                <w:trHeight w:val="1035"/>
              </w:trPr>
              <w:tc>
                <w:tcPr>
                  <w:tcW w:w="19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13D88C" w14:textId="77777777" w:rsidR="008E1AB9" w:rsidRPr="002C655D" w:rsidRDefault="008E1AB9" w:rsidP="00E567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TBT</w:t>
                  </w:r>
                  <w:r w:rsidR="00E567B9"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 xml:space="preserve"> Info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6740DD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301523" w14:textId="77777777" w:rsidR="008E1AB9" w:rsidRPr="002C655D" w:rsidRDefault="00E567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Go Straight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A791B0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25472" behindDoc="0" locked="0" layoutInCell="1" allowOverlap="1" wp14:anchorId="5967B2C0" wp14:editId="7A415AF8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19050</wp:posOffset>
                        </wp:positionV>
                        <wp:extent cx="819150" cy="638175"/>
                        <wp:effectExtent l="19050" t="0" r="0" b="0"/>
                        <wp:wrapNone/>
                        <wp:docPr id="7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0CDFE3AF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2105AE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E3DF3F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F8311B" w14:textId="77777777" w:rsidR="008E1AB9" w:rsidRPr="002C655D" w:rsidRDefault="00E567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Turn Left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809BA6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26496" behindDoc="0" locked="0" layoutInCell="1" allowOverlap="1" wp14:anchorId="384BD986" wp14:editId="50E4C637">
                        <wp:simplePos x="0" y="0"/>
                        <wp:positionH relativeFrom="column">
                          <wp:posOffset>104775</wp:posOffset>
                        </wp:positionH>
                        <wp:positionV relativeFrom="paragraph">
                          <wp:posOffset>19050</wp:posOffset>
                        </wp:positionV>
                        <wp:extent cx="790575" cy="619125"/>
                        <wp:effectExtent l="19050" t="0" r="9525" b="0"/>
                        <wp:wrapNone/>
                        <wp:docPr id="7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03E7020C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2E62C8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903A99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24ABF0" w14:textId="77777777" w:rsidR="008E1AB9" w:rsidRPr="002C655D" w:rsidRDefault="00E567B9" w:rsidP="00E567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Turn Right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E5046A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27520" behindDoc="0" locked="0" layoutInCell="1" allowOverlap="1" wp14:anchorId="73951254" wp14:editId="38ED255D">
                        <wp:simplePos x="0" y="0"/>
                        <wp:positionH relativeFrom="column">
                          <wp:posOffset>95250</wp:posOffset>
                        </wp:positionH>
                        <wp:positionV relativeFrom="paragraph">
                          <wp:posOffset>19050</wp:posOffset>
                        </wp:positionV>
                        <wp:extent cx="819150" cy="628650"/>
                        <wp:effectExtent l="19050" t="0" r="0" b="0"/>
                        <wp:wrapNone/>
                        <wp:docPr id="7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70858F37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4627ED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769753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981808" w14:textId="77777777" w:rsidR="008E1AB9" w:rsidRPr="002C655D" w:rsidRDefault="00E567B9" w:rsidP="00E567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Turn Left in the 11 o</w:t>
                  </w:r>
                  <w:r w:rsidRPr="002C655D"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  <w:t>’</w:t>
                  </w: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DEAC51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28544" behindDoc="0" locked="0" layoutInCell="1" allowOverlap="1" wp14:anchorId="7CBF3C92" wp14:editId="4F839A6F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9525</wp:posOffset>
                        </wp:positionV>
                        <wp:extent cx="809625" cy="638175"/>
                        <wp:effectExtent l="19050" t="0" r="9525" b="0"/>
                        <wp:wrapNone/>
                        <wp:docPr id="7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1E8A0CC0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D4317B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B294E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EC6536" w14:textId="77777777" w:rsidR="008E1AB9" w:rsidRPr="002C655D" w:rsidRDefault="00E567B9" w:rsidP="000538E7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 xml:space="preserve">Turn Right in the 1 </w:t>
                  </w:r>
                  <w:proofErr w:type="spellStart"/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o</w:t>
                  </w:r>
                  <w:r w:rsidRPr="002C655D"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  <w:t>’</w:t>
                  </w: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cl</w:t>
                  </w:r>
                  <w:r w:rsidR="000538E7"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o</w:t>
                  </w: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ckdirection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F39438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29568" behindDoc="0" locked="0" layoutInCell="1" allowOverlap="1" wp14:anchorId="06C875A9" wp14:editId="535685FF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9525</wp:posOffset>
                        </wp:positionV>
                        <wp:extent cx="828675" cy="638175"/>
                        <wp:effectExtent l="19050" t="0" r="9525" b="0"/>
                        <wp:wrapNone/>
                        <wp:docPr id="74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48023832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17E483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A6495B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592B1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U</w:t>
                  </w:r>
                  <w:r w:rsidR="00A71C00"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-Turn to left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D79F2D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30592" behindDoc="0" locked="0" layoutInCell="1" allowOverlap="1" wp14:anchorId="395F6AEB" wp14:editId="1C9586B3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9525</wp:posOffset>
                        </wp:positionV>
                        <wp:extent cx="800100" cy="628650"/>
                        <wp:effectExtent l="19050" t="0" r="0" b="0"/>
                        <wp:wrapNone/>
                        <wp:docPr id="75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4F19C175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32AE82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5D819F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42AD24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P</w:t>
                  </w:r>
                  <w:r w:rsidR="00A71C00"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-Turn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F92C01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31616" behindDoc="0" locked="0" layoutInCell="1" allowOverlap="1" wp14:anchorId="2F5D45E3" wp14:editId="284EEC89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809625" cy="619125"/>
                        <wp:effectExtent l="19050" t="0" r="9525" b="0"/>
                        <wp:wrapNone/>
                        <wp:docPr id="76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084FE8C0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1F8DF5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95C26E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50A1F1" w14:textId="77777777" w:rsidR="008E1AB9" w:rsidRPr="002C655D" w:rsidRDefault="000538E7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Turn Right in the 1 o</w:t>
                  </w:r>
                  <w:r w:rsidRPr="002C655D"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  <w:t>’</w:t>
                  </w: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618C4B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32640" behindDoc="0" locked="0" layoutInCell="1" allowOverlap="1" wp14:anchorId="76D4F9CA" wp14:editId="637FB929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57150</wp:posOffset>
                        </wp:positionV>
                        <wp:extent cx="828675" cy="590550"/>
                        <wp:effectExtent l="19050" t="0" r="9525" b="0"/>
                        <wp:wrapNone/>
                        <wp:docPr id="77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7BFE812C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A0B682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86923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A4EF20" w14:textId="77777777" w:rsidR="008E1AB9" w:rsidRPr="002C655D" w:rsidRDefault="000538E7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Right Turn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76649B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33664" behindDoc="0" locked="0" layoutInCell="1" allowOverlap="1" wp14:anchorId="35EF409F" wp14:editId="368EEEBA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9525</wp:posOffset>
                        </wp:positionV>
                        <wp:extent cx="809625" cy="628650"/>
                        <wp:effectExtent l="19050" t="0" r="9525" b="0"/>
                        <wp:wrapNone/>
                        <wp:docPr id="78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59D12466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AE605B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B36823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AEE1E7" w14:textId="77777777" w:rsidR="008E1AB9" w:rsidRPr="002C655D" w:rsidRDefault="000538E7" w:rsidP="000538E7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Turn Right in the 4 o</w:t>
                  </w:r>
                  <w:r w:rsidRPr="002C655D"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  <w:t>’</w:t>
                  </w: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D36ED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34688" behindDoc="0" locked="0" layoutInCell="1" allowOverlap="1" wp14:anchorId="24691CAE" wp14:editId="6F7E0125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28575</wp:posOffset>
                        </wp:positionV>
                        <wp:extent cx="800100" cy="619125"/>
                        <wp:effectExtent l="19050" t="0" r="0" b="0"/>
                        <wp:wrapNone/>
                        <wp:docPr id="79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684F6B09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6E3219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84C923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253EAD" w14:textId="77777777" w:rsidR="008E1AB9" w:rsidRPr="002C655D" w:rsidRDefault="000538E7" w:rsidP="000538E7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Turn Left in the 8 o</w:t>
                  </w:r>
                  <w:r w:rsidRPr="002C655D"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  <w:t>’</w:t>
                  </w: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22918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35712" behindDoc="0" locked="0" layoutInCell="1" allowOverlap="1" wp14:anchorId="4FFEE2A6" wp14:editId="0049DE0A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28575</wp:posOffset>
                        </wp:positionV>
                        <wp:extent cx="781050" cy="609600"/>
                        <wp:effectExtent l="19050" t="0" r="0" b="0"/>
                        <wp:wrapNone/>
                        <wp:docPr id="8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13CEB350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CA3912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FC4A97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68802" w14:textId="77777777" w:rsidR="008E1AB9" w:rsidRPr="002C655D" w:rsidRDefault="000538E7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Left Turn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5C5FAA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36736" behindDoc="0" locked="0" layoutInCell="1" allowOverlap="1" wp14:anchorId="2CD7D00B" wp14:editId="6E55087E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828675" cy="638175"/>
                        <wp:effectExtent l="19050" t="0" r="9525" b="0"/>
                        <wp:wrapNone/>
                        <wp:docPr id="81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7B7293E2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C1B12A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B6A5C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036199" w14:textId="77777777" w:rsidR="008E1AB9" w:rsidRPr="002C655D" w:rsidRDefault="000538E7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Turn Left in the 11 o</w:t>
                  </w:r>
                  <w:r w:rsidRPr="002C655D"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  <w:t>’</w:t>
                  </w: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C3DFEE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37760" behindDoc="0" locked="0" layoutInCell="1" allowOverlap="1" wp14:anchorId="4F33B179" wp14:editId="0D2C57C9">
                        <wp:simplePos x="0" y="0"/>
                        <wp:positionH relativeFrom="column">
                          <wp:posOffset>161925</wp:posOffset>
                        </wp:positionH>
                        <wp:positionV relativeFrom="paragraph">
                          <wp:posOffset>19050</wp:posOffset>
                        </wp:positionV>
                        <wp:extent cx="790575" cy="619125"/>
                        <wp:effectExtent l="19050" t="0" r="9525" b="0"/>
                        <wp:wrapNone/>
                        <wp:docPr id="82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3D10B5DE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A050EA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4D1F1D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AF69FD" w14:textId="77777777" w:rsidR="008E1AB9" w:rsidRPr="002C655D" w:rsidRDefault="00F07BB8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  <w:t>R</w:t>
                  </w:r>
                  <w:r w:rsidR="008E1AB9"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eserved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81C933" w14:textId="77777777" w:rsidR="008E1AB9" w:rsidRPr="005736C3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8E1AB9" w:rsidRPr="008E1AB9" w14:paraId="51DF9956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1DE7BB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4FC1D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CCCEFE" w14:textId="77777777" w:rsidR="008E1AB9" w:rsidRPr="002C655D" w:rsidRDefault="00F07BB8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  <w:t>R</w:t>
                  </w:r>
                  <w:r w:rsidR="008E1AB9"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eserved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2DB75A" w14:textId="77777777" w:rsidR="008E1AB9" w:rsidRPr="005736C3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8E1AB9" w:rsidRPr="008E1AB9" w14:paraId="18937808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0A677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2F07E8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4F2F6A" w14:textId="77777777" w:rsidR="008E1AB9" w:rsidRPr="002C655D" w:rsidRDefault="000538E7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>At the Roundabout, Take the Exit in the 12 o’clock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DAD112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38784" behindDoc="0" locked="0" layoutInCell="1" allowOverlap="1" wp14:anchorId="793071EA" wp14:editId="528F0B2D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28575</wp:posOffset>
                        </wp:positionV>
                        <wp:extent cx="800100" cy="609600"/>
                        <wp:effectExtent l="19050" t="0" r="0" b="0"/>
                        <wp:wrapNone/>
                        <wp:docPr id="83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630A4561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70923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7050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77BEEB" w14:textId="77777777" w:rsidR="008E1AB9" w:rsidRPr="002C655D" w:rsidRDefault="000538E7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>At the Roundabout, Take the Exit in the 9 o’clock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E4291F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39808" behindDoc="0" locked="0" layoutInCell="1" allowOverlap="1" wp14:anchorId="54ACB036" wp14:editId="7FF0F2E9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790575" cy="619125"/>
                        <wp:effectExtent l="19050" t="0" r="9525" b="0"/>
                        <wp:wrapNone/>
                        <wp:docPr id="84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5F62916F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148025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84C01D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B0CF9" w14:textId="77777777" w:rsidR="008E1AB9" w:rsidRPr="002C655D" w:rsidRDefault="000538E7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>At the Roundabout, Take the Exit in the 3 o’clock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BD90A4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40832" behindDoc="0" locked="0" layoutInCell="1" allowOverlap="1" wp14:anchorId="59A3D90B" wp14:editId="7DCA5355">
                        <wp:simplePos x="0" y="0"/>
                        <wp:positionH relativeFrom="column">
                          <wp:posOffset>161925</wp:posOffset>
                        </wp:positionH>
                        <wp:positionV relativeFrom="paragraph">
                          <wp:posOffset>19050</wp:posOffset>
                        </wp:positionV>
                        <wp:extent cx="790575" cy="619125"/>
                        <wp:effectExtent l="19050" t="0" r="9525" b="0"/>
                        <wp:wrapNone/>
                        <wp:docPr id="85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161E7AFC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722F75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93771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4B9FAA" w14:textId="77777777" w:rsidR="008E1AB9" w:rsidRPr="002C655D" w:rsidRDefault="000538E7" w:rsidP="000538E7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At the Roundabout, 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color w:val="000000"/>
                      <w:kern w:val="0"/>
                      <w:sz w:val="22"/>
                      <w:szCs w:val="22"/>
                    </w:rPr>
                    <w:t>U-Turn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392A73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41856" behindDoc="0" locked="0" layoutInCell="1" allowOverlap="1" wp14:anchorId="55EBEA00" wp14:editId="567CE13C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19050</wp:posOffset>
                        </wp:positionV>
                        <wp:extent cx="828675" cy="628650"/>
                        <wp:effectExtent l="19050" t="0" r="9525" b="0"/>
                        <wp:wrapNone/>
                        <wp:docPr id="86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4E5B4D7D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60DD1B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0F1A3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6CAB49" w14:textId="77777777" w:rsidR="008E1AB9" w:rsidRPr="002C655D" w:rsidRDefault="000538E7" w:rsidP="000538E7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At the Roundabout, Take the Exit in the 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 o’clock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F3CF0F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42880" behindDoc="0" locked="0" layoutInCell="1" allowOverlap="1" wp14:anchorId="0FD98F78" wp14:editId="2861ABD0">
                        <wp:simplePos x="0" y="0"/>
                        <wp:positionH relativeFrom="column">
                          <wp:posOffset>161925</wp:posOffset>
                        </wp:positionH>
                        <wp:positionV relativeFrom="paragraph">
                          <wp:posOffset>19050</wp:posOffset>
                        </wp:positionV>
                        <wp:extent cx="790575" cy="619125"/>
                        <wp:effectExtent l="19050" t="0" r="9525" b="0"/>
                        <wp:wrapNone/>
                        <wp:docPr id="87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1E981C05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B8827D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72B33B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528C4A" w14:textId="77777777" w:rsidR="008E1AB9" w:rsidRPr="002C655D" w:rsidRDefault="000538E7" w:rsidP="000538E7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At the Roundabout, Take the Exit in the 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 o’clock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DCD304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43904" behindDoc="0" locked="0" layoutInCell="1" allowOverlap="1" wp14:anchorId="46090D66" wp14:editId="6453DCCA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28575</wp:posOffset>
                        </wp:positionV>
                        <wp:extent cx="790575" cy="609600"/>
                        <wp:effectExtent l="19050" t="0" r="9525" b="0"/>
                        <wp:wrapNone/>
                        <wp:docPr id="88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4EA56349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779DF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F3143F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5C8BBB" w14:textId="77777777" w:rsidR="008E1AB9" w:rsidRPr="002C655D" w:rsidRDefault="000538E7" w:rsidP="000538E7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At the Roundabout, Take the Exit in the 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 o’clock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694C6A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44928" behindDoc="0" locked="0" layoutInCell="1" allowOverlap="1" wp14:anchorId="004A3051" wp14:editId="392C3B5D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9525</wp:posOffset>
                        </wp:positionV>
                        <wp:extent cx="819150" cy="638175"/>
                        <wp:effectExtent l="19050" t="0" r="0" b="0"/>
                        <wp:wrapNone/>
                        <wp:docPr id="89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092043D1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DECD1F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7003CA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4E3AF1" w14:textId="77777777" w:rsidR="008E1AB9" w:rsidRPr="002C655D" w:rsidRDefault="000538E7" w:rsidP="000538E7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At the Roundabout, Take the Exit in the 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  <w:r w:rsidRPr="002C655D">
                    <w:rPr>
                      <w:rFonts w:asciiTheme="minorHAnsi" w:eastAsiaTheme="minorHAnsi" w:hAnsiTheme="minorHAnsi"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 o’clock Direction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38123C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45952" behindDoc="0" locked="0" layoutInCell="1" allowOverlap="1" wp14:anchorId="70EE3181" wp14:editId="7CEE1E77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19050</wp:posOffset>
                        </wp:positionV>
                        <wp:extent cx="800100" cy="609600"/>
                        <wp:effectExtent l="19050" t="0" r="0" b="0"/>
                        <wp:wrapNone/>
                        <wp:docPr id="90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48DDC7E2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D66F5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7AEC5E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ACB15" w14:textId="77777777" w:rsidR="008E1AB9" w:rsidRPr="002C655D" w:rsidRDefault="00907C03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Enter Highway Straight Ahead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DDC510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46976" behindDoc="0" locked="0" layoutInCell="1" allowOverlap="1" wp14:anchorId="5613BE21" wp14:editId="4E71DE6A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781050" cy="609600"/>
                        <wp:effectExtent l="19050" t="0" r="0" b="0"/>
                        <wp:wrapNone/>
                        <wp:docPr id="91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59B62F8E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4A1778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7345C9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491F23" w14:textId="77777777" w:rsidR="008E1AB9" w:rsidRPr="002C655D" w:rsidRDefault="00907C03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Enter Expressway to the Left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3C69DD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48000" behindDoc="0" locked="0" layoutInCell="1" allowOverlap="1" wp14:anchorId="016E6DF7" wp14:editId="047D4DF6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19050</wp:posOffset>
                        </wp:positionV>
                        <wp:extent cx="800100" cy="619125"/>
                        <wp:effectExtent l="19050" t="0" r="0" b="0"/>
                        <wp:wrapNone/>
                        <wp:docPr id="92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265CB69E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4B467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DBCC1B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31DF1C" w14:textId="77777777" w:rsidR="008E1AB9" w:rsidRPr="002C655D" w:rsidRDefault="00907C03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Enter Expressway to the Right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48EA99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49024" behindDoc="0" locked="0" layoutInCell="1" allowOverlap="1" wp14:anchorId="562496CE" wp14:editId="54BA4A43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9525</wp:posOffset>
                        </wp:positionV>
                        <wp:extent cx="790575" cy="619125"/>
                        <wp:effectExtent l="19050" t="0" r="9525" b="0"/>
                        <wp:wrapNone/>
                        <wp:docPr id="93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5C522479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D6865E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D9C1D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8AE7D0" w14:textId="77777777" w:rsidR="008E1AB9" w:rsidRPr="002C655D" w:rsidRDefault="00907C03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Exit Highway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EC0A40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50048" behindDoc="0" locked="0" layoutInCell="1" allowOverlap="1" wp14:anchorId="09BFDCBC" wp14:editId="2083DD75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9525</wp:posOffset>
                        </wp:positionV>
                        <wp:extent cx="800100" cy="628650"/>
                        <wp:effectExtent l="19050" t="0" r="0" b="0"/>
                        <wp:wrapNone/>
                        <wp:docPr id="94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08AB2798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4E0D06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567B92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CF4218" w14:textId="77777777" w:rsidR="008E1AB9" w:rsidRPr="002C655D" w:rsidRDefault="00907C03" w:rsidP="00907C03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 xml:space="preserve">Exit Highway to the 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kern w:val="0"/>
                      <w:sz w:val="22"/>
                      <w:szCs w:val="22"/>
                    </w:rPr>
                    <w:t>Left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75316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51072" behindDoc="0" locked="0" layoutInCell="1" allowOverlap="1" wp14:anchorId="7DD39E14" wp14:editId="3A645788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19050</wp:posOffset>
                        </wp:positionV>
                        <wp:extent cx="800100" cy="619125"/>
                        <wp:effectExtent l="19050" t="0" r="0" b="0"/>
                        <wp:wrapNone/>
                        <wp:docPr id="95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6F9CA928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1AB954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448D75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F36EFC" w14:textId="77777777" w:rsidR="008E1AB9" w:rsidRPr="002C655D" w:rsidRDefault="00907C03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Exit Highway to the Right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F59D34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52096" behindDoc="0" locked="0" layoutInCell="1" allowOverlap="1" wp14:anchorId="367ED665" wp14:editId="3AF3C04D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790575" cy="609600"/>
                        <wp:effectExtent l="19050" t="0" r="9525" b="0"/>
                        <wp:wrapNone/>
                        <wp:docPr id="96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14067E0A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12587E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D9C872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B7BC2" w14:textId="77777777" w:rsidR="008E1AB9" w:rsidRPr="002C655D" w:rsidRDefault="00907C03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Enter Overpass Straight Ahead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F779BF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53120" behindDoc="0" locked="0" layoutInCell="1" allowOverlap="1" wp14:anchorId="34251B1F" wp14:editId="0E8E433D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781050" cy="609600"/>
                        <wp:effectExtent l="19050" t="0" r="0" b="0"/>
                        <wp:wrapNone/>
                        <wp:docPr id="97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71F7BDF5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1DFD74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13159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ECD85" w14:textId="77777777" w:rsidR="008E1AB9" w:rsidRPr="002C655D" w:rsidRDefault="00907C03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Enter Overpass on the Left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BF24E8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54144" behindDoc="0" locked="0" layoutInCell="1" allowOverlap="1" wp14:anchorId="02B63FE0" wp14:editId="24BD1725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809625" cy="628650"/>
                        <wp:effectExtent l="19050" t="0" r="9525" b="0"/>
                        <wp:wrapNone/>
                        <wp:docPr id="98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65A9EAEB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3F4C80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66A4F0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D26E3E" w14:textId="77777777" w:rsidR="008E1AB9" w:rsidRPr="002C655D" w:rsidRDefault="00907C03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Enter Overpass on the Right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DC1F4F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55168" behindDoc="0" locked="0" layoutInCell="1" allowOverlap="1" wp14:anchorId="052DA4B7" wp14:editId="4314A26C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9525</wp:posOffset>
                        </wp:positionV>
                        <wp:extent cx="819150" cy="638175"/>
                        <wp:effectExtent l="19050" t="0" r="0" b="0"/>
                        <wp:wrapNone/>
                        <wp:docPr id="99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566A9564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A635AD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6614C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38C5FA" w14:textId="77777777" w:rsidR="008E1AB9" w:rsidRPr="002C655D" w:rsidRDefault="00EC5551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Enter Main Road on the Left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0FE901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56192" behindDoc="0" locked="0" layoutInCell="1" allowOverlap="1" wp14:anchorId="09A7EDF1" wp14:editId="0A5FEED3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9525</wp:posOffset>
                        </wp:positionV>
                        <wp:extent cx="800100" cy="628650"/>
                        <wp:effectExtent l="19050" t="0" r="0" b="0"/>
                        <wp:wrapNone/>
                        <wp:docPr id="100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0077F0E4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F208D9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4A5FC6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48FAD5" w14:textId="77777777" w:rsidR="008E1AB9" w:rsidRPr="002C655D" w:rsidRDefault="00EC5551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Enter Main Road on the Right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CB974B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57216" behindDoc="0" locked="0" layoutInCell="1" allowOverlap="1" wp14:anchorId="1D59D7F1" wp14:editId="1ABDF060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19050</wp:posOffset>
                        </wp:positionV>
                        <wp:extent cx="790575" cy="609600"/>
                        <wp:effectExtent l="19050" t="0" r="9525" b="0"/>
                        <wp:wrapNone/>
                        <wp:docPr id="101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1BF61B27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6109B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BF3FE5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032E49" w14:textId="77777777" w:rsidR="008E1AB9" w:rsidRPr="002C655D" w:rsidRDefault="00EC5551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Enter Overpass Straight Ahead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1392DE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58240" behindDoc="0" locked="0" layoutInCell="1" allowOverlap="1" wp14:anchorId="03BB52B8" wp14:editId="44610707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781050" cy="609600"/>
                        <wp:effectExtent l="19050" t="0" r="0" b="0"/>
                        <wp:wrapNone/>
                        <wp:docPr id="102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70DC771F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7C6C1A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BFF7A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4E9F4" w14:textId="77777777" w:rsidR="008E1AB9" w:rsidRPr="002C655D" w:rsidRDefault="00EC5551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hint="eastAsia"/>
                      <w:bCs/>
                      <w:kern w:val="0"/>
                      <w:sz w:val="22"/>
                      <w:szCs w:val="22"/>
                    </w:rPr>
                    <w:t>Enter</w:t>
                  </w: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 xml:space="preserve"> Overpass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kern w:val="0"/>
                      <w:sz w:val="22"/>
                      <w:szCs w:val="22"/>
                    </w:rPr>
                    <w:t xml:space="preserve"> on the Left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DFE837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59264" behindDoc="0" locked="0" layoutInCell="1" allowOverlap="1" wp14:anchorId="59577B7F" wp14:editId="0C299CD1">
                        <wp:simplePos x="0" y="0"/>
                        <wp:positionH relativeFrom="column">
                          <wp:posOffset>161925</wp:posOffset>
                        </wp:positionH>
                        <wp:positionV relativeFrom="paragraph">
                          <wp:posOffset>19050</wp:posOffset>
                        </wp:positionV>
                        <wp:extent cx="781050" cy="609600"/>
                        <wp:effectExtent l="19050" t="0" r="0" b="0"/>
                        <wp:wrapNone/>
                        <wp:docPr id="103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1A027A87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D2C4BD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276D4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2579A3" w14:textId="77777777" w:rsidR="008E1AB9" w:rsidRPr="002C655D" w:rsidRDefault="00EC5551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hint="eastAsia"/>
                      <w:bCs/>
                      <w:kern w:val="0"/>
                      <w:sz w:val="22"/>
                      <w:szCs w:val="22"/>
                    </w:rPr>
                    <w:t>Enter</w:t>
                  </w: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 xml:space="preserve"> Overpass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kern w:val="0"/>
                      <w:sz w:val="22"/>
                      <w:szCs w:val="22"/>
                    </w:rPr>
                    <w:t xml:space="preserve"> on the Right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B814CA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60288" behindDoc="0" locked="0" layoutInCell="1" allowOverlap="1" wp14:anchorId="3371C40F" wp14:editId="2E7B4DE4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28575</wp:posOffset>
                        </wp:positionV>
                        <wp:extent cx="800100" cy="609600"/>
                        <wp:effectExtent l="19050" t="0" r="0" b="0"/>
                        <wp:wrapNone/>
                        <wp:docPr id="104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7A377731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234B4E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0CED5E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FAF6B5" w14:textId="77777777" w:rsidR="008E1AB9" w:rsidRPr="002C655D" w:rsidRDefault="00EC5551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 xml:space="preserve">Lane to the 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kern w:val="0"/>
                      <w:sz w:val="22"/>
                      <w:szCs w:val="22"/>
                    </w:rPr>
                    <w:t>Left</w:t>
                  </w: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 xml:space="preserve"> of Overpass Entrance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D74323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61312" behindDoc="0" locked="0" layoutInCell="1" allowOverlap="1" wp14:anchorId="4B67E085" wp14:editId="6B1D2D19">
                        <wp:simplePos x="0" y="0"/>
                        <wp:positionH relativeFrom="column">
                          <wp:posOffset>161925</wp:posOffset>
                        </wp:positionH>
                        <wp:positionV relativeFrom="paragraph">
                          <wp:posOffset>28575</wp:posOffset>
                        </wp:positionV>
                        <wp:extent cx="781050" cy="600075"/>
                        <wp:effectExtent l="19050" t="0" r="0" b="0"/>
                        <wp:wrapNone/>
                        <wp:docPr id="105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71DD2BFF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E49F1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72A37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DB4E0E" w14:textId="77777777" w:rsidR="008E1AB9" w:rsidRPr="002C655D" w:rsidRDefault="00EC5551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Lane to the Right of Overpass Entrance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4E5343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62336" behindDoc="0" locked="0" layoutInCell="1" allowOverlap="1" wp14:anchorId="59580FAB" wp14:editId="225DE911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800100" cy="619125"/>
                        <wp:effectExtent l="19050" t="0" r="0" b="0"/>
                        <wp:wrapNone/>
                        <wp:docPr id="106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416F8F9D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EDBCBD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6E761A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59C4F" w14:textId="77777777" w:rsidR="008E1AB9" w:rsidRPr="002C655D" w:rsidRDefault="00213DE2" w:rsidP="00213DE2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 xml:space="preserve">Enter </w:t>
                  </w:r>
                  <w:proofErr w:type="spellStart"/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Underpass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kern w:val="0"/>
                      <w:sz w:val="22"/>
                      <w:szCs w:val="22"/>
                    </w:rPr>
                    <w:t>Straight</w:t>
                  </w:r>
                  <w:proofErr w:type="spellEnd"/>
                  <w:r w:rsidRPr="002C655D">
                    <w:rPr>
                      <w:rFonts w:asciiTheme="minorHAnsi" w:eastAsiaTheme="minorHAnsi" w:hAnsiTheme="minorHAnsi" w:hint="eastAsia"/>
                      <w:bCs/>
                      <w:kern w:val="0"/>
                      <w:sz w:val="22"/>
                      <w:szCs w:val="22"/>
                    </w:rPr>
                    <w:t xml:space="preserve"> Ahead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3A6CE0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63360" behindDoc="0" locked="0" layoutInCell="1" allowOverlap="1" wp14:anchorId="07C2F1C5" wp14:editId="5CC1B5B5">
                        <wp:simplePos x="0" y="0"/>
                        <wp:positionH relativeFrom="column">
                          <wp:posOffset>161925</wp:posOffset>
                        </wp:positionH>
                        <wp:positionV relativeFrom="paragraph">
                          <wp:posOffset>19050</wp:posOffset>
                        </wp:positionV>
                        <wp:extent cx="781050" cy="609600"/>
                        <wp:effectExtent l="19050" t="0" r="0" b="0"/>
                        <wp:wrapNone/>
                        <wp:docPr id="107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55A0A72D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E54363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572680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6CC7F4" w14:textId="77777777" w:rsidR="008E1AB9" w:rsidRPr="002C655D" w:rsidRDefault="00213DE2" w:rsidP="00213DE2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 xml:space="preserve">Enter Underpass on the 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kern w:val="0"/>
                      <w:sz w:val="22"/>
                      <w:szCs w:val="22"/>
                    </w:rPr>
                    <w:t>Left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3FB21B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64384" behindDoc="0" locked="0" layoutInCell="1" allowOverlap="1" wp14:anchorId="0E64C1DD" wp14:editId="4A6DFE58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38100</wp:posOffset>
                        </wp:positionV>
                        <wp:extent cx="781050" cy="600075"/>
                        <wp:effectExtent l="19050" t="0" r="0" b="0"/>
                        <wp:wrapNone/>
                        <wp:docPr id="108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2961C1AD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3A3C72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2DA5C0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41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3C8367" w14:textId="77777777" w:rsidR="008E1AB9" w:rsidRPr="002C655D" w:rsidRDefault="00213DE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>Enter Underpass on the Right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89D94B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65408" behindDoc="0" locked="0" layoutInCell="1" allowOverlap="1" wp14:anchorId="78C3659C" wp14:editId="7B1E043C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28575</wp:posOffset>
                        </wp:positionV>
                        <wp:extent cx="790575" cy="609600"/>
                        <wp:effectExtent l="19050" t="0" r="9525" b="0"/>
                        <wp:wrapNone/>
                        <wp:docPr id="109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113FC068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4FE2DD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BF0A08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0B543" w14:textId="77777777" w:rsidR="008E1AB9" w:rsidRPr="002C655D" w:rsidRDefault="00EC5551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Enter the Left of Underpass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66BBCF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66432" behindDoc="0" locked="0" layoutInCell="1" allowOverlap="1" wp14:anchorId="499567A9" wp14:editId="03B68D99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28575</wp:posOffset>
                        </wp:positionV>
                        <wp:extent cx="800100" cy="619125"/>
                        <wp:effectExtent l="19050" t="0" r="0" b="0"/>
                        <wp:wrapNone/>
                        <wp:docPr id="110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4CD586E7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C4FED7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716CA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43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610CE4" w14:textId="77777777" w:rsidR="008E1AB9" w:rsidRPr="002C655D" w:rsidRDefault="00EC5551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Enter the Right of Underpass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386DB4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67456" behindDoc="0" locked="0" layoutInCell="1" allowOverlap="1" wp14:anchorId="0D62D9D6" wp14:editId="244BA383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790575" cy="609600"/>
                        <wp:effectExtent l="19050" t="0" r="9525" b="0"/>
                        <wp:wrapNone/>
                        <wp:docPr id="111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73BB8651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A5371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3E5745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44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A6F8F1" w14:textId="77777777" w:rsidR="008E1AB9" w:rsidRPr="002C655D" w:rsidRDefault="00907C03" w:rsidP="00907C03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/>
                      <w:bCs/>
                      <w:kern w:val="0"/>
                      <w:sz w:val="22"/>
                      <w:szCs w:val="22"/>
                    </w:rPr>
                    <w:t xml:space="preserve">Enter </w:t>
                  </w:r>
                  <w:r w:rsidRPr="002C655D">
                    <w:rPr>
                      <w:rFonts w:asciiTheme="minorHAnsi" w:eastAsiaTheme="minorHAnsi" w:hAnsiTheme="minorHAnsi" w:hint="eastAsia"/>
                      <w:bCs/>
                      <w:kern w:val="0"/>
                      <w:sz w:val="22"/>
                      <w:szCs w:val="22"/>
                    </w:rPr>
                    <w:t>Tunnel (Highway)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A8E73B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68480" behindDoc="0" locked="0" layoutInCell="1" allowOverlap="1" wp14:anchorId="04CC97FC" wp14:editId="37EF4549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790575" cy="609600"/>
                        <wp:effectExtent l="19050" t="0" r="9525" b="0"/>
                        <wp:wrapNone/>
                        <wp:docPr id="112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5AEE1043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1CC0FE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24BBF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45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4B0D80" w14:textId="77777777" w:rsidR="008E1AB9" w:rsidRPr="002C655D" w:rsidRDefault="00EC5551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Enter Tunnel( Road)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51D891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69504" behindDoc="0" locked="0" layoutInCell="1" allowOverlap="1" wp14:anchorId="7141D7D6" wp14:editId="0602102D">
                        <wp:simplePos x="0" y="0"/>
                        <wp:positionH relativeFrom="column">
                          <wp:posOffset>104775</wp:posOffset>
                        </wp:positionH>
                        <wp:positionV relativeFrom="paragraph">
                          <wp:posOffset>19050</wp:posOffset>
                        </wp:positionV>
                        <wp:extent cx="800100" cy="619125"/>
                        <wp:effectExtent l="19050" t="0" r="0" b="0"/>
                        <wp:wrapNone/>
                        <wp:docPr id="113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74E8D64A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F2AF28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36830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46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4E4464" w14:textId="77777777" w:rsidR="008E1AB9" w:rsidRPr="002C655D" w:rsidRDefault="00213DE2" w:rsidP="00213DE2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Enter Bridge (High way)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A292DC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70528" behindDoc="0" locked="0" layoutInCell="1" allowOverlap="1" wp14:anchorId="18334353" wp14:editId="01AA8ABE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9525</wp:posOffset>
                        </wp:positionV>
                        <wp:extent cx="790575" cy="619125"/>
                        <wp:effectExtent l="19050" t="0" r="9525" b="0"/>
                        <wp:wrapNone/>
                        <wp:docPr id="114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59FFD890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71C2F4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50DE09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47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62DF7A" w14:textId="77777777" w:rsidR="008E1AB9" w:rsidRPr="002C655D" w:rsidRDefault="00EC5551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Enter Tunnel (Road)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42DD9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71552" behindDoc="0" locked="0" layoutInCell="1" allowOverlap="1" wp14:anchorId="0699485C" wp14:editId="4179A0C7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9525</wp:posOffset>
                        </wp:positionV>
                        <wp:extent cx="800100" cy="628650"/>
                        <wp:effectExtent l="19050" t="0" r="0" b="0"/>
                        <wp:wrapNone/>
                        <wp:docPr id="115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3181B9E8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23FA88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4F14AA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48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D88EC1" w14:textId="77777777" w:rsidR="008E1AB9" w:rsidRPr="002C655D" w:rsidRDefault="00213DE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Expressway Rest Area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96984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72576" behindDoc="0" locked="0" layoutInCell="1" allowOverlap="1" wp14:anchorId="7219DB55" wp14:editId="65002FC2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9525</wp:posOffset>
                        </wp:positionV>
                        <wp:extent cx="800100" cy="628650"/>
                        <wp:effectExtent l="19050" t="0" r="0" b="0"/>
                        <wp:wrapNone/>
                        <wp:docPr id="116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04C31F09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C5C1A9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35C1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49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0FD2B0" w14:textId="77777777" w:rsidR="008E1AB9" w:rsidRPr="002C655D" w:rsidRDefault="00213DE2" w:rsidP="00213DE2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Enter Express Rest Area on the Right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1293F7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73600" behindDoc="0" locked="0" layoutInCell="1" allowOverlap="1" wp14:anchorId="53350443" wp14:editId="33F14F90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19050</wp:posOffset>
                        </wp:positionV>
                        <wp:extent cx="790575" cy="619125"/>
                        <wp:effectExtent l="19050" t="0" r="9525" b="0"/>
                        <wp:wrapNone/>
                        <wp:docPr id="117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299B97EA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8A4781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E5F248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8CACDD" w14:textId="77777777" w:rsidR="008E1AB9" w:rsidRPr="002C655D" w:rsidRDefault="00213DE2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Toll</w:t>
                  </w:r>
                  <w:r w:rsidR="00EC5551"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g</w:t>
                  </w: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ate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D08C1A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74624" behindDoc="0" locked="0" layoutInCell="1" allowOverlap="1" wp14:anchorId="4B861D41" wp14:editId="731D2D90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19050</wp:posOffset>
                        </wp:positionV>
                        <wp:extent cx="790575" cy="619125"/>
                        <wp:effectExtent l="19050" t="0" r="9525" b="0"/>
                        <wp:wrapNone/>
                        <wp:docPr id="118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031890CD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1FB703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BCC11C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51~102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4932E8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reserved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298B0" w14:textId="77777777" w:rsidR="008E1AB9" w:rsidRPr="005736C3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8E1AB9" w:rsidRPr="008E1AB9" w14:paraId="6545350B" w14:textId="77777777" w:rsidTr="008E1AB9">
              <w:trPr>
                <w:trHeight w:val="1035"/>
              </w:trPr>
              <w:tc>
                <w:tcPr>
                  <w:tcW w:w="19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77BB7F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60EBBA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402153" w14:textId="77777777" w:rsidR="008E1AB9" w:rsidRPr="002C655D" w:rsidRDefault="00EC5551" w:rsidP="00EC5551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Near Destination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4B5695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75648" behindDoc="0" locked="0" layoutInCell="1" allowOverlap="1" wp14:anchorId="4169DD2E" wp14:editId="15570EE5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9525</wp:posOffset>
                        </wp:positionV>
                        <wp:extent cx="790575" cy="619125"/>
                        <wp:effectExtent l="19050" t="0" r="9525" b="0"/>
                        <wp:wrapNone/>
                        <wp:docPr id="119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1AB9" w:rsidRPr="008E1AB9" w14:paraId="20E99E1C" w14:textId="77777777" w:rsidTr="008E1AB9">
              <w:trPr>
                <w:trHeight w:val="1035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10D991" w14:textId="77777777" w:rsidR="008E1AB9" w:rsidRPr="002C655D" w:rsidRDefault="00F07BB8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 xml:space="preserve">Speed limit camera information. 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77471F" w14:textId="77777777" w:rsidR="008E1AB9" w:rsidRPr="002C655D" w:rsidRDefault="008E1AB9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center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141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F059FC" w14:textId="77777777" w:rsidR="008E1AB9" w:rsidRPr="002C655D" w:rsidRDefault="00213DE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kern w:val="0"/>
                      <w:sz w:val="22"/>
                      <w:szCs w:val="22"/>
                    </w:rPr>
                  </w:pPr>
                  <w:r w:rsidRPr="002C655D">
                    <w:rPr>
                      <w:rFonts w:asciiTheme="minorHAnsi" w:eastAsiaTheme="minorHAnsi" w:hAnsiTheme="minorHAnsi" w:cs="Gulim" w:hint="eastAsia"/>
                      <w:kern w:val="0"/>
                      <w:sz w:val="22"/>
                      <w:szCs w:val="22"/>
                    </w:rPr>
                    <w:t>Speed Camera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B8FDB4" w14:textId="77777777" w:rsidR="008E1AB9" w:rsidRPr="005736C3" w:rsidRDefault="00CC11F2" w:rsidP="008E1AB9">
                  <w:pPr>
                    <w:widowControl/>
                    <w:wordWrap/>
                    <w:adjustRightInd/>
                    <w:snapToGrid/>
                    <w:spacing w:line="240" w:lineRule="auto"/>
                    <w:jc w:val="left"/>
                    <w:rPr>
                      <w:rFonts w:asciiTheme="minorHAnsi" w:eastAsiaTheme="minorHAnsi" w:hAnsiTheme="minorHAnsi" w:cs="Gulim"/>
                      <w:color w:val="000000"/>
                      <w:kern w:val="0"/>
                      <w:sz w:val="22"/>
                      <w:szCs w:val="22"/>
                    </w:rPr>
                  </w:pPr>
                  <w:r w:rsidRPr="005736C3">
                    <w:rPr>
                      <w:rFonts w:asciiTheme="minorHAnsi" w:eastAsiaTheme="minorHAnsi" w:hAnsiTheme="minorHAnsi" w:cs="Gulim"/>
                      <w:noProof/>
                      <w:color w:val="000000"/>
                      <w:kern w:val="0"/>
                      <w:sz w:val="22"/>
                      <w:szCs w:val="22"/>
                      <w:lang w:val="en-GB" w:eastAsia="en-GB"/>
                    </w:rPr>
                    <w:drawing>
                      <wp:anchor distT="0" distB="0" distL="114300" distR="114300" simplePos="0" relativeHeight="251676672" behindDoc="0" locked="0" layoutInCell="1" allowOverlap="1" wp14:anchorId="1BD4A7CE" wp14:editId="48363C1D">
                        <wp:simplePos x="0" y="0"/>
                        <wp:positionH relativeFrom="column">
                          <wp:posOffset>228600</wp:posOffset>
                        </wp:positionH>
                        <wp:positionV relativeFrom="paragraph">
                          <wp:posOffset>28575</wp:posOffset>
                        </wp:positionV>
                        <wp:extent cx="638175" cy="609600"/>
                        <wp:effectExtent l="19050" t="0" r="9525" b="0"/>
                        <wp:wrapNone/>
                        <wp:docPr id="120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175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3D636918" w14:textId="77777777" w:rsidR="008E1AB9" w:rsidRDefault="008E1AB9" w:rsidP="008E1AB9">
            <w:pPr>
              <w:pStyle w:val="NormalIndent"/>
              <w:ind w:left="0"/>
            </w:pPr>
          </w:p>
          <w:p w14:paraId="29C39E27" w14:textId="77777777" w:rsidR="008E1AB9" w:rsidRPr="008E1AB9" w:rsidRDefault="008E1AB9" w:rsidP="008E1AB9">
            <w:pPr>
              <w:pStyle w:val="NormalIndent"/>
              <w:ind w:left="0"/>
            </w:pPr>
          </w:p>
        </w:tc>
      </w:tr>
    </w:tbl>
    <w:p w14:paraId="4E308587" w14:textId="77777777" w:rsidR="003B1A4A" w:rsidRDefault="003B1A4A" w:rsidP="00F93A87">
      <w:pPr>
        <w:widowControl/>
        <w:wordWrap/>
        <w:adjustRightInd/>
        <w:snapToGrid/>
        <w:spacing w:line="240" w:lineRule="auto"/>
        <w:jc w:val="left"/>
      </w:pPr>
    </w:p>
    <w:sectPr w:rsidR="003B1A4A" w:rsidSect="00D7621F">
      <w:footerReference w:type="default" r:id="rId60"/>
      <w:headerReference w:type="first" r:id="rId61"/>
      <w:footerReference w:type="first" r:id="rId62"/>
      <w:pgSz w:w="11906" w:h="16838" w:code="9"/>
      <w:pgMar w:top="1418" w:right="1306" w:bottom="1418" w:left="1418" w:header="1134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F4251" w14:textId="77777777" w:rsidR="00957BC8" w:rsidRDefault="00957BC8">
      <w:pPr>
        <w:spacing w:line="240" w:lineRule="auto"/>
      </w:pPr>
      <w:r>
        <w:separator/>
      </w:r>
    </w:p>
  </w:endnote>
  <w:endnote w:type="continuationSeparator" w:id="0">
    <w:p w14:paraId="3C5F2209" w14:textId="77777777" w:rsidR="00957BC8" w:rsidRDefault="00957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altName w:val="Arial Unicode MS"/>
    <w:charset w:val="81"/>
    <w:family w:val="roman"/>
    <w:pitch w:val="fixed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li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DotumChe">
    <w:altName w:val="돋움체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Layout w:type="fixed"/>
      <w:tblCellMar>
        <w:left w:w="112" w:type="dxa"/>
        <w:right w:w="112" w:type="dxa"/>
      </w:tblCellMar>
      <w:tblLook w:val="0000" w:firstRow="0" w:lastRow="0" w:firstColumn="0" w:lastColumn="0" w:noHBand="0" w:noVBand="0"/>
    </w:tblPr>
    <w:tblGrid>
      <w:gridCol w:w="1734"/>
      <w:gridCol w:w="2005"/>
      <w:gridCol w:w="2694"/>
      <w:gridCol w:w="2722"/>
    </w:tblGrid>
    <w:tr w:rsidR="003565A8" w14:paraId="544E061C" w14:textId="77777777">
      <w:trPr>
        <w:cantSplit/>
        <w:trHeight w:val="122"/>
      </w:trPr>
      <w:tc>
        <w:tcPr>
          <w:tcW w:w="1734" w:type="dxa"/>
          <w:tcBorders>
            <w:top w:val="single" w:sz="6" w:space="0" w:color="auto"/>
          </w:tcBorders>
        </w:tcPr>
        <w:p w14:paraId="2D452787" w14:textId="77777777" w:rsidR="003565A8" w:rsidRDefault="003565A8">
          <w:pPr>
            <w:pStyle w:val="Footer"/>
            <w:widowControl/>
            <w:overflowPunct w:val="0"/>
            <w:autoSpaceDE w:val="0"/>
            <w:autoSpaceDN w:val="0"/>
            <w:ind w:left="425" w:hanging="425"/>
            <w:textAlignment w:val="bottom"/>
            <w:rPr>
              <w:rFonts w:ascii="Gulim" w:eastAsia="Gulim" w:hAnsi="Gulim"/>
              <w:sz w:val="14"/>
            </w:rPr>
          </w:pPr>
          <w:r>
            <w:rPr>
              <w:rFonts w:ascii="Gulim" w:eastAsia="Gulim" w:hAnsi="Gulim" w:hint="eastAsia"/>
              <w:sz w:val="14"/>
            </w:rPr>
            <w:t>MC</w:t>
          </w:r>
          <w:r>
            <w:rPr>
              <w:rFonts w:ascii="Gulim" w:eastAsia="Gulim" w:hAnsi="Gulim"/>
              <w:sz w:val="14"/>
            </w:rPr>
            <w:t>S-G-M-E-304(</w:t>
          </w:r>
          <w:r>
            <w:rPr>
              <w:rFonts w:ascii="Gulim" w:eastAsia="Gulim" w:hAnsi="Gulim" w:hint="eastAsia"/>
              <w:sz w:val="14"/>
            </w:rPr>
            <w:t>을</w:t>
          </w:r>
          <w:r>
            <w:rPr>
              <w:rFonts w:ascii="Gulim" w:eastAsia="Gulim" w:hAnsi="Gulim"/>
              <w:sz w:val="14"/>
            </w:rPr>
            <w:t>)</w:t>
          </w:r>
        </w:p>
      </w:tc>
      <w:tc>
        <w:tcPr>
          <w:tcW w:w="2005" w:type="dxa"/>
          <w:tcBorders>
            <w:top w:val="single" w:sz="6" w:space="0" w:color="auto"/>
          </w:tcBorders>
        </w:tcPr>
        <w:p w14:paraId="510A323F" w14:textId="77777777" w:rsidR="003565A8" w:rsidRDefault="003565A8">
          <w:pPr>
            <w:pStyle w:val="Footer"/>
            <w:widowControl/>
            <w:overflowPunct w:val="0"/>
            <w:autoSpaceDE w:val="0"/>
            <w:autoSpaceDN w:val="0"/>
            <w:textAlignment w:val="bottom"/>
            <w:rPr>
              <w:rFonts w:ascii="Gulim" w:eastAsia="Gulim" w:hAnsi="Gulim"/>
              <w:sz w:val="14"/>
            </w:rPr>
          </w:pPr>
        </w:p>
      </w:tc>
      <w:tc>
        <w:tcPr>
          <w:tcW w:w="2694" w:type="dxa"/>
          <w:tcBorders>
            <w:top w:val="single" w:sz="6" w:space="0" w:color="auto"/>
          </w:tcBorders>
        </w:tcPr>
        <w:p w14:paraId="0F366A50" w14:textId="77777777" w:rsidR="003565A8" w:rsidRDefault="003565A8">
          <w:pPr>
            <w:pStyle w:val="Footer"/>
            <w:widowControl/>
            <w:overflowPunct w:val="0"/>
            <w:autoSpaceDE w:val="0"/>
            <w:autoSpaceDN w:val="0"/>
            <w:textAlignment w:val="bottom"/>
            <w:rPr>
              <w:rFonts w:ascii="Gulim" w:eastAsia="Gulim" w:hAnsi="Gulim"/>
              <w:sz w:val="14"/>
            </w:rPr>
          </w:pPr>
          <w:r>
            <w:rPr>
              <w:rFonts w:ascii="Gulim" w:eastAsia="Gulim" w:hAnsi="Gulim"/>
              <w:sz w:val="14"/>
            </w:rPr>
            <w:tab/>
          </w:r>
        </w:p>
      </w:tc>
      <w:tc>
        <w:tcPr>
          <w:tcW w:w="2722" w:type="dxa"/>
          <w:tcBorders>
            <w:top w:val="single" w:sz="6" w:space="0" w:color="auto"/>
          </w:tcBorders>
        </w:tcPr>
        <w:p w14:paraId="35994738" w14:textId="77777777" w:rsidR="003565A8" w:rsidRDefault="003565A8">
          <w:pPr>
            <w:pStyle w:val="Footer"/>
            <w:widowControl/>
            <w:overflowPunct w:val="0"/>
            <w:autoSpaceDE w:val="0"/>
            <w:autoSpaceDN w:val="0"/>
            <w:jc w:val="right"/>
            <w:textAlignment w:val="bottom"/>
            <w:rPr>
              <w:rFonts w:ascii="Gulim" w:eastAsia="Gulim" w:hAnsi="Gulim"/>
              <w:sz w:val="14"/>
            </w:rPr>
          </w:pPr>
          <w:r>
            <w:rPr>
              <w:rFonts w:ascii="Gulim" w:eastAsia="Gulim" w:hAnsi="Gulim"/>
              <w:sz w:val="14"/>
            </w:rPr>
            <w:t xml:space="preserve"> 2</w:t>
          </w:r>
          <w:r>
            <w:rPr>
              <w:rFonts w:ascii="Gulim" w:eastAsia="Gulim" w:hAnsi="Gulim" w:hint="eastAsia"/>
              <w:sz w:val="14"/>
            </w:rPr>
            <w:t>1</w:t>
          </w:r>
          <w:r>
            <w:rPr>
              <w:rFonts w:ascii="Gulim" w:eastAsia="Gulim" w:hAnsi="Gulim"/>
              <w:sz w:val="14"/>
            </w:rPr>
            <w:t xml:space="preserve">0x297mm </w:t>
          </w:r>
          <w:r>
            <w:rPr>
              <w:rFonts w:ascii="Gulim" w:eastAsia="Gulim" w:hAnsi="Gulim" w:hint="eastAsia"/>
              <w:sz w:val="14"/>
            </w:rPr>
            <w:t>인쇄용지</w:t>
          </w:r>
        </w:p>
      </w:tc>
    </w:tr>
  </w:tbl>
  <w:p w14:paraId="504D470C" w14:textId="77777777" w:rsidR="003565A8" w:rsidRDefault="003565A8">
    <w:pPr>
      <w:pStyle w:val="Footer"/>
      <w:rPr>
        <w:rFonts w:ascii="Gulim" w:eastAsia="Gulim" w:hAnsi="Gulim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Layout w:type="fixed"/>
      <w:tblCellMar>
        <w:left w:w="112" w:type="dxa"/>
        <w:right w:w="112" w:type="dxa"/>
      </w:tblCellMar>
      <w:tblLook w:val="0000" w:firstRow="0" w:lastRow="0" w:firstColumn="0" w:lastColumn="0" w:noHBand="0" w:noVBand="0"/>
    </w:tblPr>
    <w:tblGrid>
      <w:gridCol w:w="1734"/>
      <w:gridCol w:w="1864"/>
      <w:gridCol w:w="2976"/>
      <w:gridCol w:w="2581"/>
    </w:tblGrid>
    <w:tr w:rsidR="003565A8" w14:paraId="01389E99" w14:textId="77777777">
      <w:trPr>
        <w:cantSplit/>
      </w:trPr>
      <w:tc>
        <w:tcPr>
          <w:tcW w:w="1734" w:type="dxa"/>
          <w:tcBorders>
            <w:top w:val="single" w:sz="6" w:space="0" w:color="auto"/>
          </w:tcBorders>
        </w:tcPr>
        <w:p w14:paraId="22D59D68" w14:textId="77777777" w:rsidR="003565A8" w:rsidRDefault="003565A8">
          <w:pPr>
            <w:pStyle w:val="Footer"/>
            <w:widowControl/>
            <w:overflowPunct w:val="0"/>
            <w:autoSpaceDE w:val="0"/>
            <w:autoSpaceDN w:val="0"/>
            <w:ind w:left="425" w:hanging="425"/>
            <w:textAlignment w:val="bottom"/>
            <w:rPr>
              <w:rFonts w:ascii="Gulim" w:eastAsia="Gulim" w:hAnsi="Gulim"/>
              <w:sz w:val="14"/>
            </w:rPr>
          </w:pPr>
          <w:r>
            <w:rPr>
              <w:rFonts w:ascii="Gulim" w:eastAsia="Gulim" w:hAnsi="Gulim" w:hint="eastAsia"/>
              <w:sz w:val="14"/>
            </w:rPr>
            <w:t>MC</w:t>
          </w:r>
          <w:r>
            <w:rPr>
              <w:rFonts w:ascii="Gulim" w:eastAsia="Gulim" w:hAnsi="Gulim"/>
              <w:sz w:val="14"/>
            </w:rPr>
            <w:t>S-G-M-E-304(</w:t>
          </w:r>
          <w:r>
            <w:rPr>
              <w:rFonts w:ascii="Gulim" w:eastAsia="Gulim" w:hAnsi="Gulim" w:hint="eastAsia"/>
              <w:sz w:val="14"/>
            </w:rPr>
            <w:t>갑</w:t>
          </w:r>
          <w:r>
            <w:rPr>
              <w:rFonts w:ascii="Gulim" w:eastAsia="Gulim" w:hAnsi="Gulim"/>
              <w:sz w:val="14"/>
            </w:rPr>
            <w:t>)</w:t>
          </w:r>
        </w:p>
      </w:tc>
      <w:tc>
        <w:tcPr>
          <w:tcW w:w="1864" w:type="dxa"/>
          <w:tcBorders>
            <w:top w:val="single" w:sz="6" w:space="0" w:color="auto"/>
          </w:tcBorders>
        </w:tcPr>
        <w:p w14:paraId="780466EF" w14:textId="77777777" w:rsidR="003565A8" w:rsidRDefault="003565A8">
          <w:pPr>
            <w:pStyle w:val="Footer"/>
            <w:widowControl/>
            <w:overflowPunct w:val="0"/>
            <w:autoSpaceDE w:val="0"/>
            <w:autoSpaceDN w:val="0"/>
            <w:textAlignment w:val="bottom"/>
            <w:rPr>
              <w:rFonts w:ascii="Gulim" w:eastAsia="Gulim" w:hAnsi="Gulim"/>
              <w:sz w:val="14"/>
            </w:rPr>
          </w:pPr>
        </w:p>
      </w:tc>
      <w:tc>
        <w:tcPr>
          <w:tcW w:w="2976" w:type="dxa"/>
          <w:tcBorders>
            <w:top w:val="single" w:sz="6" w:space="0" w:color="auto"/>
          </w:tcBorders>
        </w:tcPr>
        <w:p w14:paraId="5BEDDBF4" w14:textId="77777777" w:rsidR="003565A8" w:rsidRDefault="003565A8">
          <w:pPr>
            <w:pStyle w:val="Footer"/>
            <w:widowControl/>
            <w:overflowPunct w:val="0"/>
            <w:autoSpaceDE w:val="0"/>
            <w:autoSpaceDN w:val="0"/>
            <w:textAlignment w:val="bottom"/>
            <w:rPr>
              <w:rFonts w:ascii="Gulim" w:eastAsia="Gulim" w:hAnsi="Gulim"/>
              <w:sz w:val="14"/>
            </w:rPr>
          </w:pPr>
        </w:p>
      </w:tc>
      <w:tc>
        <w:tcPr>
          <w:tcW w:w="2581" w:type="dxa"/>
          <w:tcBorders>
            <w:top w:val="single" w:sz="6" w:space="0" w:color="auto"/>
          </w:tcBorders>
        </w:tcPr>
        <w:p w14:paraId="4F1C06AB" w14:textId="77777777" w:rsidR="003565A8" w:rsidRDefault="003565A8">
          <w:pPr>
            <w:pStyle w:val="Footer"/>
            <w:widowControl/>
            <w:overflowPunct w:val="0"/>
            <w:autoSpaceDE w:val="0"/>
            <w:autoSpaceDN w:val="0"/>
            <w:jc w:val="right"/>
            <w:textAlignment w:val="bottom"/>
            <w:rPr>
              <w:rFonts w:ascii="Gulim" w:eastAsia="Gulim" w:hAnsi="Gulim"/>
              <w:sz w:val="14"/>
            </w:rPr>
          </w:pPr>
          <w:r>
            <w:rPr>
              <w:rFonts w:ascii="Gulim" w:eastAsia="Gulim" w:hAnsi="Gulim"/>
              <w:sz w:val="14"/>
            </w:rPr>
            <w:t xml:space="preserve"> 21</w:t>
          </w:r>
          <w:r>
            <w:rPr>
              <w:rFonts w:ascii="Gulim" w:eastAsia="Gulim" w:hAnsi="Gulim" w:hint="eastAsia"/>
              <w:sz w:val="14"/>
            </w:rPr>
            <w:t>0</w:t>
          </w:r>
          <w:r>
            <w:rPr>
              <w:rFonts w:ascii="Gulim" w:eastAsia="Gulim" w:hAnsi="Gulim"/>
              <w:sz w:val="14"/>
            </w:rPr>
            <w:t xml:space="preserve">x297mm </w:t>
          </w:r>
          <w:r>
            <w:rPr>
              <w:rFonts w:ascii="Gulim" w:eastAsia="Gulim" w:hAnsi="Gulim" w:hint="eastAsia"/>
              <w:sz w:val="14"/>
            </w:rPr>
            <w:t>인쇄용지</w:t>
          </w:r>
        </w:p>
      </w:tc>
    </w:tr>
  </w:tbl>
  <w:p w14:paraId="74290A34" w14:textId="77777777" w:rsidR="003565A8" w:rsidRDefault="003565A8">
    <w:pPr>
      <w:pStyle w:val="Footer"/>
      <w:rPr>
        <w:rFonts w:ascii="Gulim" w:eastAsia="Gulim" w:hAnsi="Guli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0B1B3" w14:textId="77777777" w:rsidR="00957BC8" w:rsidRDefault="00957BC8">
      <w:pPr>
        <w:spacing w:line="240" w:lineRule="auto"/>
      </w:pPr>
      <w:r>
        <w:separator/>
      </w:r>
    </w:p>
  </w:footnote>
  <w:footnote w:type="continuationSeparator" w:id="0">
    <w:p w14:paraId="0EC5BAEA" w14:textId="77777777" w:rsidR="00957BC8" w:rsidRDefault="00957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7699"/>
      <w:gridCol w:w="1472"/>
    </w:tblGrid>
    <w:tr w:rsidR="003565A8" w14:paraId="40A303D9" w14:textId="77777777" w:rsidTr="00BC3B65">
      <w:trPr>
        <w:cantSplit/>
      </w:trPr>
      <w:tc>
        <w:tcPr>
          <w:tcW w:w="7699" w:type="dxa"/>
          <w:tcBorders>
            <w:bottom w:val="nil"/>
          </w:tcBorders>
        </w:tcPr>
        <w:p w14:paraId="3B7E7945" w14:textId="77777777" w:rsidR="003565A8" w:rsidRDefault="003565A8" w:rsidP="00BC3B65">
          <w:pPr>
            <w:widowControl/>
            <w:wordWrap/>
            <w:adjustRightInd/>
            <w:snapToGrid/>
            <w:spacing w:line="240" w:lineRule="auto"/>
            <w:jc w:val="left"/>
            <w:rPr>
              <w:rFonts w:eastAsia="Gulim"/>
              <w:sz w:val="16"/>
            </w:rPr>
          </w:pPr>
        </w:p>
      </w:tc>
      <w:tc>
        <w:tcPr>
          <w:tcW w:w="1472" w:type="dxa"/>
          <w:tcBorders>
            <w:bottom w:val="nil"/>
          </w:tcBorders>
        </w:tcPr>
        <w:p w14:paraId="7DFF27B3" w14:textId="77777777" w:rsidR="003565A8" w:rsidRDefault="003565A8">
          <w:pPr>
            <w:rPr>
              <w:rFonts w:eastAsia="Gulim"/>
              <w:sz w:val="16"/>
            </w:rPr>
          </w:pPr>
        </w:p>
      </w:tc>
    </w:tr>
    <w:tr w:rsidR="003565A8" w14:paraId="12839DBF" w14:textId="77777777" w:rsidTr="00BC3B65">
      <w:trPr>
        <w:cantSplit/>
        <w:trHeight w:val="489"/>
      </w:trPr>
      <w:tc>
        <w:tcPr>
          <w:tcW w:w="7699" w:type="dxa"/>
          <w:tcBorders>
            <w:top w:val="nil"/>
            <w:bottom w:val="single" w:sz="4" w:space="0" w:color="auto"/>
          </w:tcBorders>
        </w:tcPr>
        <w:p w14:paraId="48D7858E" w14:textId="77777777" w:rsidR="003565A8" w:rsidRDefault="003565A8" w:rsidP="00B603AC">
          <w:pPr>
            <w:rPr>
              <w:rFonts w:eastAsia="Gulim"/>
              <w:sz w:val="24"/>
            </w:rPr>
          </w:pPr>
          <w:r>
            <w:rPr>
              <w:rFonts w:eastAsia="Gulim" w:hint="eastAsia"/>
              <w:sz w:val="24"/>
            </w:rPr>
            <w:t>HUD  MESSAGE</w:t>
          </w:r>
        </w:p>
      </w:tc>
      <w:tc>
        <w:tcPr>
          <w:tcW w:w="1472" w:type="dxa"/>
          <w:tcBorders>
            <w:top w:val="nil"/>
            <w:bottom w:val="single" w:sz="4" w:space="0" w:color="auto"/>
          </w:tcBorders>
        </w:tcPr>
        <w:p w14:paraId="0F2B7DBE" w14:textId="77777777" w:rsidR="003565A8" w:rsidRDefault="003565A8">
          <w:pPr>
            <w:rPr>
              <w:rFonts w:eastAsia="Gulim"/>
              <w:sz w:val="24"/>
            </w:rPr>
          </w:pPr>
        </w:p>
      </w:tc>
    </w:tr>
  </w:tbl>
  <w:p w14:paraId="5E4752F2" w14:textId="77777777" w:rsidR="003565A8" w:rsidRDefault="003565A8">
    <w:pPr>
      <w:widowControl/>
      <w:tabs>
        <w:tab w:val="left" w:pos="8600"/>
      </w:tabs>
      <w:overflowPunct w:val="0"/>
      <w:autoSpaceDE w:val="0"/>
      <w:autoSpaceDN w:val="0"/>
      <w:ind w:right="382"/>
      <w:textAlignment w:val="bottom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457E"/>
    <w:multiLevelType w:val="hybridMultilevel"/>
    <w:tmpl w:val="E4344832"/>
    <w:lvl w:ilvl="0" w:tplc="3C8654C8">
      <w:numFmt w:val="bullet"/>
      <w:lvlText w:val="-"/>
      <w:lvlJc w:val="left"/>
      <w:pPr>
        <w:ind w:left="865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098C72FE"/>
    <w:multiLevelType w:val="hybridMultilevel"/>
    <w:tmpl w:val="DBEA30FC"/>
    <w:lvl w:ilvl="0" w:tplc="56987A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1C2C7D"/>
    <w:multiLevelType w:val="hybridMultilevel"/>
    <w:tmpl w:val="F54AC5BA"/>
    <w:lvl w:ilvl="0" w:tplc="087CFB3C">
      <w:start w:val="1"/>
      <w:numFmt w:val="ganada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1A63AE8"/>
    <w:multiLevelType w:val="hybridMultilevel"/>
    <w:tmpl w:val="BB4871CC"/>
    <w:lvl w:ilvl="0" w:tplc="E3A25B02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1"/>
        </w:tabs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1"/>
        </w:tabs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1"/>
        </w:tabs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1"/>
        </w:tabs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1"/>
        </w:tabs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1"/>
        </w:tabs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1"/>
        </w:tabs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1"/>
        </w:tabs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11EB208C"/>
    <w:multiLevelType w:val="multilevel"/>
    <w:tmpl w:val="F9E8F632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284" w:hanging="284"/>
      </w:pPr>
      <w:rPr>
        <w:rFonts w:ascii="Gulim" w:eastAsia="Gulim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Gulim" w:eastAsia="Gulim" w:hint="eastAsia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Gulim" w:eastAsia="Gulim" w:hint="eastAsia"/>
        <w:b/>
        <w:i w:val="0"/>
        <w:sz w:val="20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1701"/>
        </w:tabs>
        <w:ind w:left="170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5" w15:restartNumberingAfterBreak="0">
    <w:nsid w:val="169C2455"/>
    <w:multiLevelType w:val="hybridMultilevel"/>
    <w:tmpl w:val="37BA374C"/>
    <w:lvl w:ilvl="0" w:tplc="0004170A">
      <w:start w:val="2001"/>
      <w:numFmt w:val="bullet"/>
      <w:lvlText w:val="-"/>
      <w:lvlJc w:val="left"/>
      <w:pPr>
        <w:tabs>
          <w:tab w:val="num" w:pos="1950"/>
        </w:tabs>
        <w:ind w:left="195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390"/>
        </w:tabs>
        <w:ind w:left="2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90"/>
        </w:tabs>
        <w:ind w:left="2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90"/>
        </w:tabs>
        <w:ind w:left="3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90"/>
        </w:tabs>
        <w:ind w:left="3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90"/>
        </w:tabs>
        <w:ind w:left="4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90"/>
        </w:tabs>
        <w:ind w:left="4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0"/>
        </w:tabs>
        <w:ind w:left="5190" w:hanging="400"/>
      </w:pPr>
      <w:rPr>
        <w:rFonts w:ascii="Wingdings" w:hAnsi="Wingdings" w:hint="default"/>
      </w:rPr>
    </w:lvl>
  </w:abstractNum>
  <w:abstractNum w:abstractNumId="6" w15:restartNumberingAfterBreak="0">
    <w:nsid w:val="18897F77"/>
    <w:multiLevelType w:val="singleLevel"/>
    <w:tmpl w:val="AD96C426"/>
    <w:lvl w:ilvl="0">
      <w:start w:val="1"/>
      <w:numFmt w:val="decimal"/>
      <w:lvlText w:val="목 차ㅂㅂㅂㅂ&#10;%1."/>
      <w:lvlJc w:val="left"/>
      <w:pPr>
        <w:tabs>
          <w:tab w:val="num" w:pos="1076"/>
        </w:tabs>
        <w:ind w:left="1076" w:hanging="225"/>
      </w:pPr>
      <w:rPr>
        <w:rFonts w:hint="eastAsia"/>
      </w:rPr>
    </w:lvl>
  </w:abstractNum>
  <w:abstractNum w:abstractNumId="7" w15:restartNumberingAfterBreak="0">
    <w:nsid w:val="19422078"/>
    <w:multiLevelType w:val="hybridMultilevel"/>
    <w:tmpl w:val="DB340AC8"/>
    <w:lvl w:ilvl="0" w:tplc="1EF279F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F51ABD"/>
    <w:multiLevelType w:val="singleLevel"/>
    <w:tmpl w:val="D1F2CD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</w:abstractNum>
  <w:abstractNum w:abstractNumId="9" w15:restartNumberingAfterBreak="0">
    <w:nsid w:val="223F0482"/>
    <w:multiLevelType w:val="hybridMultilevel"/>
    <w:tmpl w:val="5198A668"/>
    <w:lvl w:ilvl="0" w:tplc="5D82B35C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B8B3A10"/>
    <w:multiLevelType w:val="multilevel"/>
    <w:tmpl w:val="0712A9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1701"/>
        </w:tabs>
        <w:ind w:left="170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1" w15:restartNumberingAfterBreak="0">
    <w:nsid w:val="35AD72B7"/>
    <w:multiLevelType w:val="hybridMultilevel"/>
    <w:tmpl w:val="41A48380"/>
    <w:lvl w:ilvl="0" w:tplc="50229532">
      <w:start w:val="76"/>
      <w:numFmt w:val="decimal"/>
      <w:lvlText w:val="(%1)"/>
      <w:lvlJc w:val="left"/>
      <w:pPr>
        <w:tabs>
          <w:tab w:val="num" w:pos="775"/>
        </w:tabs>
        <w:ind w:left="775" w:hanging="37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3776659F"/>
    <w:multiLevelType w:val="hybridMultilevel"/>
    <w:tmpl w:val="4E00A9BC"/>
    <w:lvl w:ilvl="0" w:tplc="39CA78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6B4A66"/>
    <w:multiLevelType w:val="singleLevel"/>
    <w:tmpl w:val="0070182A"/>
    <w:lvl w:ilvl="0">
      <w:start w:val="1"/>
      <w:numFmt w:val="decimal"/>
      <w:lvlText w:val="목 차&#10;%1."/>
      <w:lvlJc w:val="left"/>
      <w:pPr>
        <w:tabs>
          <w:tab w:val="num" w:pos="1076"/>
        </w:tabs>
        <w:ind w:left="1076" w:hanging="225"/>
      </w:pPr>
      <w:rPr>
        <w:rFonts w:hint="eastAsia"/>
      </w:rPr>
    </w:lvl>
  </w:abstractNum>
  <w:abstractNum w:abstractNumId="14" w15:restartNumberingAfterBreak="0">
    <w:nsid w:val="3F927404"/>
    <w:multiLevelType w:val="singleLevel"/>
    <w:tmpl w:val="0D5CE8BA"/>
    <w:lvl w:ilvl="0">
      <w:start w:val="1"/>
      <w:numFmt w:val="decimal"/>
      <w:lvlText w:val="&#10;%1."/>
      <w:lvlJc w:val="left"/>
      <w:pPr>
        <w:tabs>
          <w:tab w:val="num" w:pos="1076"/>
        </w:tabs>
        <w:ind w:left="1076" w:hanging="225"/>
      </w:pPr>
      <w:rPr>
        <w:rFonts w:hint="eastAsia"/>
      </w:rPr>
    </w:lvl>
  </w:abstractNum>
  <w:abstractNum w:abstractNumId="15" w15:restartNumberingAfterBreak="0">
    <w:nsid w:val="41F16D80"/>
    <w:multiLevelType w:val="hybridMultilevel"/>
    <w:tmpl w:val="3BB602A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4F657A"/>
    <w:multiLevelType w:val="hybridMultilevel"/>
    <w:tmpl w:val="9008141E"/>
    <w:lvl w:ilvl="0" w:tplc="FEA0D518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45E7A15"/>
    <w:multiLevelType w:val="singleLevel"/>
    <w:tmpl w:val="717634BE"/>
    <w:lvl w:ilvl="0">
      <w:start w:val="1"/>
      <w:numFmt w:val="decimal"/>
      <w:lvlText w:val="목 차&#10;%1."/>
      <w:lvlJc w:val="left"/>
      <w:pPr>
        <w:tabs>
          <w:tab w:val="num" w:pos="1076"/>
        </w:tabs>
        <w:ind w:left="1076" w:hanging="225"/>
      </w:pPr>
      <w:rPr>
        <w:rFonts w:hint="eastAsia"/>
      </w:rPr>
    </w:lvl>
  </w:abstractNum>
  <w:abstractNum w:abstractNumId="18" w15:restartNumberingAfterBreak="0">
    <w:nsid w:val="4A584549"/>
    <w:multiLevelType w:val="multilevel"/>
    <w:tmpl w:val="81064626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284" w:hanging="284"/>
      </w:pPr>
      <w:rPr>
        <w:rFonts w:ascii="Gulim" w:eastAsia="Gulim" w:hint="eastAsia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ascii="Gulim" w:eastAsia="Gulim" w:hint="eastAsia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Gulim" w:eastAsia="Gulim" w:hint="eastAsia"/>
        <w:b/>
        <w:i w:val="0"/>
        <w:sz w:val="20"/>
      </w:rPr>
    </w:lvl>
    <w:lvl w:ilvl="3">
      <w:start w:val="1"/>
      <w:numFmt w:val="bullet"/>
      <w:pStyle w:val="Heading4"/>
      <w:lvlText w:val="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4">
      <w:start w:val="1"/>
      <w:numFmt w:val="bullet"/>
      <w:pStyle w:val="Heading5"/>
      <w:lvlText w:val="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9" w15:restartNumberingAfterBreak="0">
    <w:nsid w:val="4B0F4228"/>
    <w:multiLevelType w:val="singleLevel"/>
    <w:tmpl w:val="5D760C7E"/>
    <w:lvl w:ilvl="0">
      <w:start w:val="1"/>
      <w:numFmt w:val="decimal"/>
      <w:lvlText w:val="%1."/>
      <w:lvlJc w:val="left"/>
      <w:pPr>
        <w:tabs>
          <w:tab w:val="num" w:pos="1091"/>
        </w:tabs>
        <w:ind w:left="1091" w:hanging="240"/>
      </w:pPr>
      <w:rPr>
        <w:rFonts w:hint="eastAsia"/>
      </w:rPr>
    </w:lvl>
  </w:abstractNum>
  <w:abstractNum w:abstractNumId="20" w15:restartNumberingAfterBreak="0">
    <w:nsid w:val="4E4C7734"/>
    <w:multiLevelType w:val="multilevel"/>
    <w:tmpl w:val="B490A44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ascii="Gulim" w:eastAsia="Gulim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Gulim" w:eastAsia="Gulim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Gulim" w:eastAsia="Gulim" w:hint="eastAsia"/>
        <w:b/>
        <w:i w:val="0"/>
        <w:sz w:val="20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1701"/>
        </w:tabs>
        <w:ind w:left="170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1" w15:restartNumberingAfterBreak="0">
    <w:nsid w:val="4F7464B4"/>
    <w:multiLevelType w:val="hybridMultilevel"/>
    <w:tmpl w:val="36582C6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A10F92"/>
    <w:multiLevelType w:val="hybridMultilevel"/>
    <w:tmpl w:val="A244A20A"/>
    <w:lvl w:ilvl="0" w:tplc="FBEE72C0">
      <w:start w:val="2001"/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90"/>
        </w:tabs>
        <w:ind w:left="20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90"/>
        </w:tabs>
        <w:ind w:left="24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0"/>
        </w:tabs>
        <w:ind w:left="28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90"/>
        </w:tabs>
        <w:ind w:left="32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90"/>
        </w:tabs>
        <w:ind w:left="36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90"/>
        </w:tabs>
        <w:ind w:left="40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0"/>
        </w:tabs>
        <w:ind w:left="44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90"/>
        </w:tabs>
        <w:ind w:left="4890" w:hanging="400"/>
      </w:pPr>
      <w:rPr>
        <w:rFonts w:ascii="Wingdings" w:hAnsi="Wingdings" w:hint="default"/>
      </w:rPr>
    </w:lvl>
  </w:abstractNum>
  <w:abstractNum w:abstractNumId="23" w15:restartNumberingAfterBreak="0">
    <w:nsid w:val="58E22595"/>
    <w:multiLevelType w:val="multilevel"/>
    <w:tmpl w:val="4EB4A33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284" w:hanging="284"/>
      </w:pPr>
      <w:rPr>
        <w:rFonts w:ascii="Gulim" w:eastAsia="Gulim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Gulim" w:eastAsia="Gulim" w:hint="eastAsia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Gulim" w:eastAsia="Gulim" w:hint="eastAsia"/>
        <w:b/>
        <w:i w:val="0"/>
        <w:sz w:val="20"/>
      </w:rPr>
    </w:lvl>
    <w:lvl w:ilvl="3">
      <w:start w:val="1"/>
      <w:numFmt w:val="bullet"/>
      <w:lvlText w:val="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4" w15:restartNumberingAfterBreak="0">
    <w:nsid w:val="5ACB70A6"/>
    <w:multiLevelType w:val="hybridMultilevel"/>
    <w:tmpl w:val="0042575E"/>
    <w:lvl w:ilvl="0" w:tplc="39C6E58E">
      <w:start w:val="1"/>
      <w:numFmt w:val="ganada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B1A43CB"/>
    <w:multiLevelType w:val="hybridMultilevel"/>
    <w:tmpl w:val="E2B6F6E2"/>
    <w:lvl w:ilvl="0" w:tplc="8542D4F2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6" w15:restartNumberingAfterBreak="0">
    <w:nsid w:val="60BB4247"/>
    <w:multiLevelType w:val="hybridMultilevel"/>
    <w:tmpl w:val="BD1683B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8B70512"/>
    <w:multiLevelType w:val="hybridMultilevel"/>
    <w:tmpl w:val="3FAAA6F2"/>
    <w:lvl w:ilvl="0" w:tplc="D5583D7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8DB72DC"/>
    <w:multiLevelType w:val="singleLevel"/>
    <w:tmpl w:val="45CAC1D2"/>
    <w:lvl w:ilvl="0">
      <w:start w:val="1"/>
      <w:numFmt w:val="decimal"/>
      <w:lvlText w:val="목 차&#10;%1."/>
      <w:lvlJc w:val="left"/>
      <w:pPr>
        <w:tabs>
          <w:tab w:val="num" w:pos="1076"/>
        </w:tabs>
        <w:ind w:left="1076" w:hanging="225"/>
      </w:pPr>
      <w:rPr>
        <w:rFonts w:hint="eastAsia"/>
      </w:rPr>
    </w:lvl>
  </w:abstractNum>
  <w:abstractNum w:abstractNumId="29" w15:restartNumberingAfterBreak="0">
    <w:nsid w:val="69B34EA2"/>
    <w:multiLevelType w:val="hybridMultilevel"/>
    <w:tmpl w:val="E2B6F6E2"/>
    <w:lvl w:ilvl="0" w:tplc="8542D4F2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30" w15:restartNumberingAfterBreak="0">
    <w:nsid w:val="704013D9"/>
    <w:multiLevelType w:val="hybridMultilevel"/>
    <w:tmpl w:val="FFA6221E"/>
    <w:lvl w:ilvl="0" w:tplc="5D2E38B4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5F1AE536">
      <w:start w:val="3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Gulim" w:eastAsia="Gulim" w:hAnsi="Gulim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0484C20"/>
    <w:multiLevelType w:val="hybridMultilevel"/>
    <w:tmpl w:val="F31CFF4E"/>
    <w:lvl w:ilvl="0" w:tplc="6DA6FF20">
      <w:start w:val="2001"/>
      <w:numFmt w:val="bullet"/>
      <w:lvlText w:val="-"/>
      <w:lvlJc w:val="left"/>
      <w:pPr>
        <w:tabs>
          <w:tab w:val="num" w:pos="1360"/>
        </w:tabs>
        <w:ind w:left="136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32" w15:restartNumberingAfterBreak="0">
    <w:nsid w:val="74C04080"/>
    <w:multiLevelType w:val="hybridMultilevel"/>
    <w:tmpl w:val="56AC5726"/>
    <w:lvl w:ilvl="0" w:tplc="99027238">
      <w:start w:val="2001"/>
      <w:numFmt w:val="bullet"/>
      <w:lvlText w:val="-"/>
      <w:lvlJc w:val="left"/>
      <w:pPr>
        <w:tabs>
          <w:tab w:val="num" w:pos="1950"/>
        </w:tabs>
        <w:ind w:left="195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390"/>
        </w:tabs>
        <w:ind w:left="2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90"/>
        </w:tabs>
        <w:ind w:left="2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90"/>
        </w:tabs>
        <w:ind w:left="3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90"/>
        </w:tabs>
        <w:ind w:left="3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90"/>
        </w:tabs>
        <w:ind w:left="4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90"/>
        </w:tabs>
        <w:ind w:left="4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0"/>
        </w:tabs>
        <w:ind w:left="5190" w:hanging="400"/>
      </w:pPr>
      <w:rPr>
        <w:rFonts w:ascii="Wingdings" w:hAnsi="Wingdings" w:hint="default"/>
      </w:rPr>
    </w:lvl>
  </w:abstractNum>
  <w:abstractNum w:abstractNumId="33" w15:restartNumberingAfterBreak="0">
    <w:nsid w:val="7A51475F"/>
    <w:multiLevelType w:val="multilevel"/>
    <w:tmpl w:val="FDE60D98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ascii="Gulim" w:eastAsia="Gulim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Gulim" w:eastAsia="Gulim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Gulim" w:eastAsia="Gulim" w:hint="eastAsia"/>
        <w:b/>
        <w:i w:val="0"/>
        <w:sz w:val="20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1701"/>
        </w:tabs>
        <w:ind w:left="170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34" w15:restartNumberingAfterBreak="0">
    <w:nsid w:val="7D550345"/>
    <w:multiLevelType w:val="hybridMultilevel"/>
    <w:tmpl w:val="B002F274"/>
    <w:lvl w:ilvl="0" w:tplc="2750A6A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8"/>
  </w:num>
  <w:num w:numId="2">
    <w:abstractNumId w:val="10"/>
  </w:num>
  <w:num w:numId="3">
    <w:abstractNumId w:val="33"/>
  </w:num>
  <w:num w:numId="4">
    <w:abstractNumId w:val="20"/>
  </w:num>
  <w:num w:numId="5">
    <w:abstractNumId w:val="4"/>
  </w:num>
  <w:num w:numId="6">
    <w:abstractNumId w:val="23"/>
  </w:num>
  <w:num w:numId="7">
    <w:abstractNumId w:val="18"/>
  </w:num>
  <w:num w:numId="8">
    <w:abstractNumId w:val="13"/>
  </w:num>
  <w:num w:numId="9">
    <w:abstractNumId w:val="17"/>
  </w:num>
  <w:num w:numId="10">
    <w:abstractNumId w:val="28"/>
  </w:num>
  <w:num w:numId="11">
    <w:abstractNumId w:val="6"/>
  </w:num>
  <w:num w:numId="12">
    <w:abstractNumId w:val="14"/>
  </w:num>
  <w:num w:numId="13">
    <w:abstractNumId w:val="19"/>
  </w:num>
  <w:num w:numId="14">
    <w:abstractNumId w:val="18"/>
  </w:num>
  <w:num w:numId="15">
    <w:abstractNumId w:val="18"/>
  </w:num>
  <w:num w:numId="16">
    <w:abstractNumId w:val="18"/>
  </w:num>
  <w:num w:numId="17">
    <w:abstractNumId w:val="3"/>
  </w:num>
  <w:num w:numId="18">
    <w:abstractNumId w:val="5"/>
  </w:num>
  <w:num w:numId="19">
    <w:abstractNumId w:val="32"/>
  </w:num>
  <w:num w:numId="20">
    <w:abstractNumId w:val="22"/>
  </w:num>
  <w:num w:numId="21">
    <w:abstractNumId w:val="31"/>
  </w:num>
  <w:num w:numId="22">
    <w:abstractNumId w:val="21"/>
  </w:num>
  <w:num w:numId="23">
    <w:abstractNumId w:val="26"/>
  </w:num>
  <w:num w:numId="24">
    <w:abstractNumId w:val="15"/>
  </w:num>
  <w:num w:numId="25">
    <w:abstractNumId w:val="24"/>
  </w:num>
  <w:num w:numId="26">
    <w:abstractNumId w:val="2"/>
  </w:num>
  <w:num w:numId="27">
    <w:abstractNumId w:val="30"/>
  </w:num>
  <w:num w:numId="28">
    <w:abstractNumId w:val="11"/>
  </w:num>
  <w:num w:numId="29">
    <w:abstractNumId w:val="16"/>
  </w:num>
  <w:num w:numId="30">
    <w:abstractNumId w:val="9"/>
  </w:num>
  <w:num w:numId="31">
    <w:abstractNumId w:val="27"/>
  </w:num>
  <w:num w:numId="32">
    <w:abstractNumId w:val="12"/>
  </w:num>
  <w:num w:numId="33">
    <w:abstractNumId w:val="1"/>
  </w:num>
  <w:num w:numId="34">
    <w:abstractNumId w:val="25"/>
  </w:num>
  <w:num w:numId="35">
    <w:abstractNumId w:val="34"/>
  </w:num>
  <w:num w:numId="36">
    <w:abstractNumId w:val="29"/>
  </w:num>
  <w:num w:numId="37">
    <w:abstractNumId w:val="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26"/>
    <w:rsid w:val="0003724A"/>
    <w:rsid w:val="000538E7"/>
    <w:rsid w:val="00066367"/>
    <w:rsid w:val="00126372"/>
    <w:rsid w:val="00190DDC"/>
    <w:rsid w:val="001D5292"/>
    <w:rsid w:val="00213DE2"/>
    <w:rsid w:val="002B04A7"/>
    <w:rsid w:val="002B3ED9"/>
    <w:rsid w:val="002C47B9"/>
    <w:rsid w:val="002C655D"/>
    <w:rsid w:val="00337826"/>
    <w:rsid w:val="003464A0"/>
    <w:rsid w:val="003565A8"/>
    <w:rsid w:val="00390EB6"/>
    <w:rsid w:val="003B1A4A"/>
    <w:rsid w:val="003C09D6"/>
    <w:rsid w:val="003C5F93"/>
    <w:rsid w:val="00411492"/>
    <w:rsid w:val="00427A9C"/>
    <w:rsid w:val="00435337"/>
    <w:rsid w:val="00451F25"/>
    <w:rsid w:val="00462423"/>
    <w:rsid w:val="00463159"/>
    <w:rsid w:val="004744F4"/>
    <w:rsid w:val="004E33C5"/>
    <w:rsid w:val="00513AD5"/>
    <w:rsid w:val="00571149"/>
    <w:rsid w:val="005736C3"/>
    <w:rsid w:val="005D3BA1"/>
    <w:rsid w:val="00604799"/>
    <w:rsid w:val="00607AC2"/>
    <w:rsid w:val="0064587E"/>
    <w:rsid w:val="0068403C"/>
    <w:rsid w:val="0070005D"/>
    <w:rsid w:val="00702153"/>
    <w:rsid w:val="007046E0"/>
    <w:rsid w:val="00711831"/>
    <w:rsid w:val="0072080D"/>
    <w:rsid w:val="00722D4E"/>
    <w:rsid w:val="00751DFF"/>
    <w:rsid w:val="00773918"/>
    <w:rsid w:val="007B1E72"/>
    <w:rsid w:val="007F3E57"/>
    <w:rsid w:val="007F7958"/>
    <w:rsid w:val="008163A0"/>
    <w:rsid w:val="00857464"/>
    <w:rsid w:val="008617A6"/>
    <w:rsid w:val="008651D9"/>
    <w:rsid w:val="008B54EB"/>
    <w:rsid w:val="008D273A"/>
    <w:rsid w:val="008E1AB9"/>
    <w:rsid w:val="00907C03"/>
    <w:rsid w:val="0095473A"/>
    <w:rsid w:val="00957BC8"/>
    <w:rsid w:val="00964016"/>
    <w:rsid w:val="009967B6"/>
    <w:rsid w:val="009A4E83"/>
    <w:rsid w:val="009B6A4D"/>
    <w:rsid w:val="00A128BD"/>
    <w:rsid w:val="00A41792"/>
    <w:rsid w:val="00A47E71"/>
    <w:rsid w:val="00A71C00"/>
    <w:rsid w:val="00AA34BA"/>
    <w:rsid w:val="00AA4E51"/>
    <w:rsid w:val="00AD235B"/>
    <w:rsid w:val="00AF54FA"/>
    <w:rsid w:val="00B603AC"/>
    <w:rsid w:val="00B754EC"/>
    <w:rsid w:val="00BA6988"/>
    <w:rsid w:val="00BB5264"/>
    <w:rsid w:val="00BC3B65"/>
    <w:rsid w:val="00BC58C3"/>
    <w:rsid w:val="00C26290"/>
    <w:rsid w:val="00C43545"/>
    <w:rsid w:val="00C45532"/>
    <w:rsid w:val="00CB6F44"/>
    <w:rsid w:val="00CC11F2"/>
    <w:rsid w:val="00D007A5"/>
    <w:rsid w:val="00D364C1"/>
    <w:rsid w:val="00D36643"/>
    <w:rsid w:val="00D732A3"/>
    <w:rsid w:val="00D7621F"/>
    <w:rsid w:val="00E1238E"/>
    <w:rsid w:val="00E562E3"/>
    <w:rsid w:val="00E567B9"/>
    <w:rsid w:val="00E64947"/>
    <w:rsid w:val="00EC5551"/>
    <w:rsid w:val="00EC6623"/>
    <w:rsid w:val="00F07BB8"/>
    <w:rsid w:val="00F66A52"/>
    <w:rsid w:val="00F7175A"/>
    <w:rsid w:val="00F7371B"/>
    <w:rsid w:val="00F93A87"/>
    <w:rsid w:val="00FA3EBF"/>
    <w:rsid w:val="00FC2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4DA88"/>
  <w15:docId w15:val="{4183B98D-8EE0-4F9A-B3F0-936BB979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21F"/>
    <w:pPr>
      <w:widowControl w:val="0"/>
      <w:wordWrap w:val="0"/>
      <w:adjustRightInd w:val="0"/>
      <w:snapToGrid w:val="0"/>
      <w:spacing w:line="240" w:lineRule="atLeast"/>
      <w:jc w:val="both"/>
    </w:pPr>
    <w:rPr>
      <w:kern w:val="2"/>
    </w:rPr>
  </w:style>
  <w:style w:type="paragraph" w:styleId="Heading1">
    <w:name w:val="heading 1"/>
    <w:aliases w:val="Title 1"/>
    <w:basedOn w:val="Normal"/>
    <w:next w:val="NormalIndent"/>
    <w:qFormat/>
    <w:rsid w:val="00D7621F"/>
    <w:pPr>
      <w:keepNext/>
      <w:numPr>
        <w:numId w:val="16"/>
      </w:numPr>
      <w:spacing w:before="40" w:after="40" w:line="240" w:lineRule="exact"/>
      <w:outlineLvl w:val="0"/>
    </w:pPr>
    <w:rPr>
      <w:rFonts w:ascii="Arial" w:eastAsia="GulimChe" w:hAnsi="Arial"/>
      <w:sz w:val="28"/>
    </w:rPr>
  </w:style>
  <w:style w:type="paragraph" w:styleId="Heading2">
    <w:name w:val="heading 2"/>
    <w:aliases w:val="Title 2"/>
    <w:basedOn w:val="Heading1"/>
    <w:next w:val="NormalIndent"/>
    <w:qFormat/>
    <w:rsid w:val="00D7621F"/>
    <w:pPr>
      <w:widowControl/>
      <w:numPr>
        <w:ilvl w:val="1"/>
      </w:numPr>
      <w:wordWrap/>
      <w:jc w:val="left"/>
      <w:outlineLvl w:val="1"/>
    </w:pPr>
    <w:rPr>
      <w:sz w:val="24"/>
    </w:rPr>
  </w:style>
  <w:style w:type="paragraph" w:styleId="Heading3">
    <w:name w:val="heading 3"/>
    <w:aliases w:val="Title 3"/>
    <w:basedOn w:val="Heading1"/>
    <w:next w:val="NormalIndent"/>
    <w:qFormat/>
    <w:rsid w:val="00D7621F"/>
    <w:pPr>
      <w:widowControl/>
      <w:numPr>
        <w:ilvl w:val="2"/>
      </w:numPr>
      <w:wordWrap/>
      <w:jc w:val="left"/>
      <w:outlineLvl w:val="2"/>
    </w:pPr>
    <w:rPr>
      <w:b/>
      <w:sz w:val="20"/>
    </w:rPr>
  </w:style>
  <w:style w:type="paragraph" w:styleId="Heading4">
    <w:name w:val="heading 4"/>
    <w:aliases w:val="Title 4"/>
    <w:basedOn w:val="Heading1"/>
    <w:next w:val="NormalIndent"/>
    <w:qFormat/>
    <w:rsid w:val="00D7621F"/>
    <w:pPr>
      <w:numPr>
        <w:ilvl w:val="3"/>
      </w:numPr>
      <w:outlineLvl w:val="3"/>
    </w:pPr>
    <w:rPr>
      <w:rFonts w:ascii="Times New Roman" w:hAnsi="Times New Roman"/>
      <w:sz w:val="20"/>
    </w:rPr>
  </w:style>
  <w:style w:type="paragraph" w:styleId="Heading5">
    <w:name w:val="heading 5"/>
    <w:aliases w:val="Title 5"/>
    <w:basedOn w:val="Heading1"/>
    <w:qFormat/>
    <w:rsid w:val="00D7621F"/>
    <w:pPr>
      <w:numPr>
        <w:ilvl w:val="4"/>
      </w:numPr>
      <w:spacing w:line="240" w:lineRule="atLeast"/>
      <w:outlineLvl w:val="4"/>
    </w:pPr>
    <w:rPr>
      <w:rFonts w:ascii="Times New Roman" w:eastAsia="Batang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D7621F"/>
    <w:pPr>
      <w:spacing w:before="40"/>
      <w:ind w:left="851"/>
    </w:pPr>
  </w:style>
  <w:style w:type="paragraph" w:styleId="Header">
    <w:name w:val="header"/>
    <w:basedOn w:val="Normal"/>
    <w:semiHidden/>
    <w:rsid w:val="00D7621F"/>
    <w:pPr>
      <w:tabs>
        <w:tab w:val="center" w:pos="4252"/>
        <w:tab w:val="right" w:pos="8504"/>
      </w:tabs>
      <w:wordWrap/>
      <w:snapToGrid/>
      <w:spacing w:line="240" w:lineRule="auto"/>
      <w:jc w:val="left"/>
      <w:textAlignment w:val="baseline"/>
    </w:pPr>
    <w:rPr>
      <w:rFonts w:ascii="Arial" w:eastAsia="GulimChe" w:hAnsi="Arial"/>
      <w:kern w:val="0"/>
    </w:rPr>
  </w:style>
  <w:style w:type="character" w:styleId="PageNumber">
    <w:name w:val="page number"/>
    <w:basedOn w:val="DefaultParagraphFont"/>
    <w:semiHidden/>
    <w:rsid w:val="00D7621F"/>
  </w:style>
  <w:style w:type="paragraph" w:styleId="Footer">
    <w:name w:val="footer"/>
    <w:basedOn w:val="Normal"/>
    <w:semiHidden/>
    <w:rsid w:val="00D7621F"/>
    <w:pPr>
      <w:tabs>
        <w:tab w:val="center" w:pos="4252"/>
        <w:tab w:val="right" w:pos="8504"/>
      </w:tabs>
    </w:pPr>
  </w:style>
  <w:style w:type="paragraph" w:customStyle="1" w:styleId="a">
    <w:name w:val="소스코드"/>
    <w:basedOn w:val="NormalIndent"/>
    <w:rsid w:val="00D7621F"/>
    <w:pPr>
      <w:spacing w:before="0"/>
    </w:pPr>
    <w:rPr>
      <w:rFonts w:ascii="DotumChe" w:eastAsia="DotumChe"/>
      <w:sz w:val="18"/>
    </w:rPr>
  </w:style>
  <w:style w:type="paragraph" w:styleId="TOC1">
    <w:name w:val="toc 1"/>
    <w:basedOn w:val="Normal"/>
    <w:next w:val="Normal"/>
    <w:autoRedefine/>
    <w:uiPriority w:val="39"/>
    <w:rsid w:val="00D7621F"/>
  </w:style>
  <w:style w:type="character" w:styleId="Hyperlink">
    <w:name w:val="Hyperlink"/>
    <w:uiPriority w:val="99"/>
    <w:rsid w:val="00D7621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7621F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rsid w:val="00D7621F"/>
    <w:pPr>
      <w:ind w:leftChars="400" w:left="850"/>
    </w:pPr>
  </w:style>
  <w:style w:type="paragraph" w:styleId="TOC4">
    <w:name w:val="toc 4"/>
    <w:basedOn w:val="Normal"/>
    <w:next w:val="Normal"/>
    <w:autoRedefine/>
    <w:semiHidden/>
    <w:rsid w:val="00D7621F"/>
    <w:pPr>
      <w:ind w:leftChars="600" w:left="1275"/>
    </w:pPr>
  </w:style>
  <w:style w:type="paragraph" w:styleId="TOC5">
    <w:name w:val="toc 5"/>
    <w:basedOn w:val="Normal"/>
    <w:next w:val="Normal"/>
    <w:autoRedefine/>
    <w:semiHidden/>
    <w:rsid w:val="00D7621F"/>
    <w:pPr>
      <w:ind w:leftChars="800" w:left="1700"/>
    </w:pPr>
  </w:style>
  <w:style w:type="paragraph" w:styleId="TOC6">
    <w:name w:val="toc 6"/>
    <w:basedOn w:val="Normal"/>
    <w:next w:val="Normal"/>
    <w:autoRedefine/>
    <w:semiHidden/>
    <w:rsid w:val="00D7621F"/>
    <w:pPr>
      <w:ind w:leftChars="1000" w:left="2125"/>
    </w:pPr>
  </w:style>
  <w:style w:type="paragraph" w:styleId="TOC7">
    <w:name w:val="toc 7"/>
    <w:basedOn w:val="Normal"/>
    <w:next w:val="Normal"/>
    <w:autoRedefine/>
    <w:semiHidden/>
    <w:rsid w:val="00D7621F"/>
    <w:pPr>
      <w:ind w:leftChars="1200" w:left="2550"/>
    </w:pPr>
  </w:style>
  <w:style w:type="paragraph" w:styleId="TOC8">
    <w:name w:val="toc 8"/>
    <w:basedOn w:val="Normal"/>
    <w:next w:val="Normal"/>
    <w:autoRedefine/>
    <w:semiHidden/>
    <w:rsid w:val="00D7621F"/>
    <w:pPr>
      <w:ind w:leftChars="1400" w:left="2975"/>
    </w:pPr>
  </w:style>
  <w:style w:type="paragraph" w:styleId="TOC9">
    <w:name w:val="toc 9"/>
    <w:basedOn w:val="Normal"/>
    <w:next w:val="Normal"/>
    <w:autoRedefine/>
    <w:semiHidden/>
    <w:rsid w:val="00D7621F"/>
    <w:pPr>
      <w:ind w:leftChars="1600" w:left="3400"/>
    </w:pPr>
  </w:style>
  <w:style w:type="character" w:styleId="FollowedHyperlink">
    <w:name w:val="FollowedHyperlink"/>
    <w:semiHidden/>
    <w:rsid w:val="00D7621F"/>
    <w:rPr>
      <w:color w:val="800080"/>
      <w:u w:val="single"/>
    </w:rPr>
  </w:style>
  <w:style w:type="character" w:styleId="Emphasis">
    <w:name w:val="Emphasis"/>
    <w:qFormat/>
    <w:rsid w:val="00D7621F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587E"/>
  </w:style>
  <w:style w:type="paragraph" w:customStyle="1" w:styleId="a0">
    <w:name w:val="기본들여쓰기"/>
    <w:basedOn w:val="NormalIndent"/>
    <w:rsid w:val="00D7621F"/>
    <w:pPr>
      <w:ind w:left="400"/>
    </w:pPr>
    <w:rPr>
      <w:kern w:val="0"/>
    </w:rPr>
  </w:style>
  <w:style w:type="paragraph" w:customStyle="1" w:styleId="2">
    <w:name w:val="기본들여쓰기2"/>
    <w:basedOn w:val="Normal"/>
    <w:rsid w:val="00D7621F"/>
    <w:pPr>
      <w:wordWrap/>
      <w:spacing w:before="56" w:after="56" w:line="360" w:lineRule="auto"/>
      <w:ind w:left="400"/>
    </w:pPr>
    <w:rPr>
      <w:rFonts w:ascii="Gulim" w:eastAsia="Gulim" w:hAnsi="Gulim"/>
    </w:rPr>
  </w:style>
  <w:style w:type="character" w:customStyle="1" w:styleId="DateChar">
    <w:name w:val="Date Char"/>
    <w:link w:val="Date"/>
    <w:uiPriority w:val="99"/>
    <w:semiHidden/>
    <w:rsid w:val="0064587E"/>
    <w:rPr>
      <w:kern w:val="2"/>
    </w:rPr>
  </w:style>
  <w:style w:type="table" w:styleId="TableGrid">
    <w:name w:val="Table Grid"/>
    <w:basedOn w:val="TableNormal"/>
    <w:uiPriority w:val="59"/>
    <w:rsid w:val="00513A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CB6F44"/>
    <w:pPr>
      <w:widowControl/>
      <w:wordWrap/>
      <w:adjustRightInd/>
      <w:snapToGrid/>
      <w:spacing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Default">
    <w:name w:val="Default"/>
    <w:rsid w:val="00CB6F44"/>
    <w:pPr>
      <w:widowControl w:val="0"/>
      <w:autoSpaceDE w:val="0"/>
      <w:autoSpaceDN w:val="0"/>
      <w:adjustRightInd w:val="0"/>
    </w:pPr>
    <w:rPr>
      <w:rFonts w:ascii="Gulim" w:eastAsia="Gulim" w:cs="Gulim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6C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6C3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6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8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88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88"/>
    <w:rPr>
      <w:b/>
      <w:bCs/>
      <w:kern w:val="2"/>
    </w:rPr>
  </w:style>
  <w:style w:type="paragraph" w:styleId="Revision">
    <w:name w:val="Revision"/>
    <w:hidden/>
    <w:uiPriority w:val="99"/>
    <w:semiHidden/>
    <w:rsid w:val="00F66A5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\Microsoft%20Office\Templates\&#44592;&#49696;&#479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04D35-91F6-468B-82E9-EADA4CDF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기술문서</Template>
  <TotalTime>0</TotalTime>
  <Pages>8</Pages>
  <Words>492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History</vt:lpstr>
      <vt:lpstr>History</vt:lpstr>
    </vt:vector>
  </TitlesOfParts>
  <Company>Daewoo Telecom LTD.</Company>
  <LinksUpToDate>false</LinksUpToDate>
  <CharactersWithSpaces>3291</CharactersWithSpaces>
  <SharedDoc>false</SharedDoc>
  <HLinks>
    <vt:vector size="24" baseType="variant"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_Toc377457274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_Toc377457273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_Toc377457272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_Toc377457271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</dc:title>
  <dc:creator>천해철</dc:creator>
  <cp:lastModifiedBy>Miodrag</cp:lastModifiedBy>
  <cp:revision>2</cp:revision>
  <cp:lastPrinted>2014-01-24T08:08:00Z</cp:lastPrinted>
  <dcterms:created xsi:type="dcterms:W3CDTF">2015-09-21T06:50:00Z</dcterms:created>
  <dcterms:modified xsi:type="dcterms:W3CDTF">2015-09-21T06:50:00Z</dcterms:modified>
</cp:coreProperties>
</file>